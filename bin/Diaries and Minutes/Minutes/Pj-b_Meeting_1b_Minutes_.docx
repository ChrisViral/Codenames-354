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23D7A849" w14:textId="77777777" w:rsidTr="001E0877">
        <w:tc>
          <w:tcPr>
            <w:tcW w:w="7650" w:type="dxa"/>
          </w:tcPr>
          <w:p w14:paraId="5252DE0D" w14:textId="31324D72" w:rsidR="002B2D13" w:rsidRPr="00D60069" w:rsidRDefault="0095729B">
            <w:pPr>
              <w:pStyle w:val="Title"/>
            </w:pPr>
            <w:bookmarkStart w:id="0" w:name="_Hlk362841"/>
            <w:r>
              <w:t>P</w:t>
            </w:r>
            <w:r w:rsidR="00914716">
              <w:t>J</w:t>
            </w:r>
            <w:r>
              <w:t>-b Meeting 1b</w:t>
            </w:r>
          </w:p>
        </w:tc>
        <w:tc>
          <w:tcPr>
            <w:tcW w:w="2574" w:type="dxa"/>
            <w:vAlign w:val="bottom"/>
          </w:tcPr>
          <w:p w14:paraId="501D8A2A" w14:textId="4BCB2619" w:rsidR="00D62E01" w:rsidRPr="00D60069" w:rsidRDefault="0095729B">
            <w:pPr>
              <w:pStyle w:val="Heading3"/>
            </w:pPr>
            <w:r>
              <w:t>Wed</w:t>
            </w:r>
            <w:r w:rsidR="00B11A31">
              <w:t>nesday,</w:t>
            </w:r>
            <w:r>
              <w:t xml:space="preserve"> 16</w:t>
            </w:r>
            <w:r w:rsidRPr="0095729B">
              <w:rPr>
                <w:vertAlign w:val="superscript"/>
              </w:rPr>
              <w:t>th</w:t>
            </w:r>
            <w:r>
              <w:t xml:space="preserve"> January 2019 </w:t>
            </w:r>
          </w:p>
          <w:p w14:paraId="184A4740" w14:textId="3EF1766C" w:rsidR="00D62E01" w:rsidRPr="00D60069" w:rsidRDefault="0095729B">
            <w:pPr>
              <w:pStyle w:val="Heading3"/>
            </w:pPr>
            <w:r>
              <w:t>9</w:t>
            </w:r>
            <w:r w:rsidR="00B11A31">
              <w:t>:</w:t>
            </w:r>
            <w:r>
              <w:t>30 pm</w:t>
            </w:r>
          </w:p>
          <w:p w14:paraId="749C1B7E" w14:textId="2110C8AC" w:rsidR="002B2D13" w:rsidRPr="00D60069" w:rsidRDefault="0095729B" w:rsidP="00D62E01">
            <w:pPr>
              <w:pStyle w:val="Heading3"/>
            </w:pPr>
            <w:r>
              <w:t xml:space="preserve">H 903 Lab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95729B" w:rsidRPr="00D60069" w14:paraId="0A844086" w14:textId="77777777" w:rsidTr="00A35513">
        <w:tc>
          <w:tcPr>
            <w:tcW w:w="1946" w:type="dxa"/>
            <w:tcMar>
              <w:top w:w="144" w:type="dxa"/>
            </w:tcMar>
          </w:tcPr>
          <w:p w14:paraId="1CACA69E" w14:textId="77777777" w:rsidR="0095729B" w:rsidRPr="00D60069" w:rsidRDefault="0095729B" w:rsidP="00A35513">
            <w:pPr>
              <w:pStyle w:val="Heading2"/>
              <w:spacing w:after="80"/>
              <w:outlineLvl w:val="1"/>
            </w:pPr>
            <w:r>
              <w:t xml:space="preserve">Attendees: </w:t>
            </w:r>
          </w:p>
        </w:tc>
        <w:tc>
          <w:tcPr>
            <w:tcW w:w="3184" w:type="dxa"/>
            <w:tcMar>
              <w:top w:w="144" w:type="dxa"/>
            </w:tcMar>
          </w:tcPr>
          <w:p w14:paraId="4B94BD01" w14:textId="20EACD66" w:rsidR="00914716" w:rsidRPr="00B11A31" w:rsidRDefault="00914716" w:rsidP="00A35513">
            <w:pPr>
              <w:spacing w:after="80"/>
            </w:pPr>
            <w:r w:rsidRPr="00B11A31">
              <w:t xml:space="preserve">AP – </w:t>
            </w:r>
            <w:proofErr w:type="spellStart"/>
            <w:r w:rsidRPr="00B11A31">
              <w:t>Ashesh</w:t>
            </w:r>
            <w:proofErr w:type="spellEnd"/>
            <w:r w:rsidRPr="00B11A31">
              <w:t xml:space="preserve"> Patel </w:t>
            </w:r>
          </w:p>
          <w:p w14:paraId="6AD682CA" w14:textId="37C2CC85" w:rsidR="00914716" w:rsidRPr="00B11A31" w:rsidRDefault="00914716" w:rsidP="00A35513">
            <w:pPr>
              <w:spacing w:after="80"/>
            </w:pPr>
            <w:r w:rsidRPr="00B11A31">
              <w:t xml:space="preserve">SP – Saad Patel </w:t>
            </w:r>
          </w:p>
          <w:p w14:paraId="2680B518" w14:textId="472CD1CC" w:rsidR="0095729B" w:rsidRDefault="0095729B" w:rsidP="00A35513">
            <w:pPr>
              <w:spacing w:after="80"/>
              <w:rPr>
                <w:lang w:val="fr-CA"/>
              </w:rPr>
            </w:pPr>
            <w:r w:rsidRPr="00914716">
              <w:rPr>
                <w:lang w:val="fr-CA"/>
              </w:rPr>
              <w:t>BT - Benjamin Th</w:t>
            </w:r>
            <w:r w:rsidRPr="00914716">
              <w:rPr>
                <w:rFonts w:cstheme="minorHAnsi"/>
                <w:lang w:val="fr-CA"/>
              </w:rPr>
              <w:t>é</w:t>
            </w:r>
            <w:r w:rsidRPr="00914716">
              <w:rPr>
                <w:lang w:val="fr-CA"/>
              </w:rPr>
              <w:t xml:space="preserve">rien </w:t>
            </w:r>
          </w:p>
          <w:p w14:paraId="1D7963E4" w14:textId="4FB185FB" w:rsidR="00914716" w:rsidRPr="00914716" w:rsidRDefault="00914716" w:rsidP="00A35513">
            <w:pPr>
              <w:spacing w:after="80"/>
              <w:rPr>
                <w:lang w:val="fr-CA"/>
              </w:rPr>
            </w:pPr>
            <w:r>
              <w:rPr>
                <w:lang w:val="fr-CA"/>
              </w:rPr>
              <w:t xml:space="preserve">CS – Christophe Savard </w:t>
            </w:r>
          </w:p>
          <w:p w14:paraId="5800EFF1" w14:textId="77777777" w:rsidR="00914716" w:rsidRDefault="0095729B" w:rsidP="00A35513">
            <w:pPr>
              <w:spacing w:after="80"/>
            </w:pPr>
            <w:r>
              <w:t>DT - Daniel Thibault-Shea</w:t>
            </w:r>
          </w:p>
          <w:p w14:paraId="32B02E50" w14:textId="03F737F3" w:rsidR="0095729B" w:rsidRDefault="00914716" w:rsidP="00A35513">
            <w:pPr>
              <w:spacing w:after="80"/>
            </w:pPr>
            <w:r>
              <w:t xml:space="preserve">MW – </w:t>
            </w:r>
            <w:proofErr w:type="spellStart"/>
            <w:r>
              <w:t>Micheal</w:t>
            </w:r>
            <w:proofErr w:type="spellEnd"/>
            <w:r>
              <w:t xml:space="preserve"> </w:t>
            </w:r>
            <w:proofErr w:type="spellStart"/>
            <w:r>
              <w:t>Wilgus</w:t>
            </w:r>
            <w:proofErr w:type="spellEnd"/>
            <w:r>
              <w:t xml:space="preserve"> </w:t>
            </w:r>
            <w:r w:rsidR="0095729B">
              <w:t xml:space="preserve"> </w:t>
            </w:r>
          </w:p>
          <w:p w14:paraId="2BED8FAD" w14:textId="052C7EBD" w:rsidR="0095729B" w:rsidRDefault="0095729B" w:rsidP="00A35513">
            <w:pPr>
              <w:spacing w:after="80"/>
            </w:pPr>
            <w:r>
              <w:t xml:space="preserve">MZ - </w:t>
            </w:r>
            <w:r w:rsidR="00537B51" w:rsidRPr="00537B51">
              <w:t>Mordechai</w:t>
            </w:r>
            <w:r>
              <w:t xml:space="preserve"> </w:t>
            </w:r>
            <w:proofErr w:type="spellStart"/>
            <w:r>
              <w:t>Zirkind</w:t>
            </w:r>
            <w:proofErr w:type="spellEnd"/>
            <w:r>
              <w:t xml:space="preserve"> </w:t>
            </w:r>
          </w:p>
          <w:p w14:paraId="53ADA6CE" w14:textId="77777777" w:rsidR="0095729B" w:rsidRPr="0095729B" w:rsidRDefault="0095729B" w:rsidP="00A35513">
            <w:pPr>
              <w:spacing w:after="80"/>
            </w:pPr>
            <w:r w:rsidRPr="0095729B">
              <w:t xml:space="preserve">RZ - </w:t>
            </w:r>
            <w:proofErr w:type="spellStart"/>
            <w:r w:rsidRPr="0095729B">
              <w:t>Rezza</w:t>
            </w:r>
            <w:proofErr w:type="spellEnd"/>
            <w:r w:rsidRPr="0095729B">
              <w:t xml:space="preserve"> </w:t>
            </w:r>
            <w:proofErr w:type="spellStart"/>
            <w:r w:rsidRPr="0095729B">
              <w:t>Zairan</w:t>
            </w:r>
            <w:proofErr w:type="spellEnd"/>
            <w:r w:rsidRPr="0095729B">
              <w:t xml:space="preserve"> </w:t>
            </w:r>
          </w:p>
          <w:p w14:paraId="47E50733" w14:textId="77777777" w:rsidR="0095729B" w:rsidRPr="0095729B" w:rsidRDefault="0095729B" w:rsidP="00A35513">
            <w:pPr>
              <w:spacing w:after="80"/>
            </w:pPr>
            <w:r w:rsidRPr="0095729B">
              <w:t xml:space="preserve">SV - Shereece Victor </w:t>
            </w:r>
          </w:p>
          <w:p w14:paraId="38520B9D" w14:textId="77777777" w:rsidR="0095729B" w:rsidRPr="00D60069" w:rsidRDefault="0095729B" w:rsidP="00A35513">
            <w:pPr>
              <w:spacing w:after="80"/>
            </w:pPr>
            <w:r w:rsidRPr="0095729B">
              <w:t xml:space="preserve">SZ - </w:t>
            </w:r>
            <w:r>
              <w:t xml:space="preserve">Steven </w:t>
            </w:r>
            <w:proofErr w:type="spellStart"/>
            <w:r>
              <w:t>Zanga</w:t>
            </w:r>
            <w:proofErr w:type="spellEnd"/>
            <w:r>
              <w:t xml:space="preserve"> </w:t>
            </w:r>
          </w:p>
        </w:tc>
        <w:tc>
          <w:tcPr>
            <w:tcW w:w="1779" w:type="dxa"/>
            <w:tcMar>
              <w:top w:w="144" w:type="dxa"/>
            </w:tcMar>
          </w:tcPr>
          <w:p w14:paraId="3E9468F1" w14:textId="77777777" w:rsidR="0095729B" w:rsidRPr="00D60069" w:rsidRDefault="009E40A1" w:rsidP="00A35513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AE2CD690B4CB4E178CB807795FFFCDD2"/>
                </w:placeholder>
                <w:temporary/>
                <w:showingPlcHdr/>
                <w15:appearance w15:val="hidden"/>
              </w:sdtPr>
              <w:sdtEndPr/>
              <w:sdtContent>
                <w:r w:rsidR="0095729B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5E8AB666" w14:textId="0F9255D5" w:rsidR="0095729B" w:rsidRPr="00D60069" w:rsidRDefault="0095729B" w:rsidP="00A35513">
            <w:pPr>
              <w:spacing w:after="80"/>
            </w:pPr>
            <w:r>
              <w:t xml:space="preserve">Introductions and Planning </w:t>
            </w:r>
          </w:p>
        </w:tc>
      </w:tr>
    </w:tbl>
    <w:p w14:paraId="4597E8DC" w14:textId="119A5A39" w:rsidR="002B2D13" w:rsidRPr="00D60069" w:rsidRDefault="0095729B" w:rsidP="0095729B">
      <w:pPr>
        <w:pStyle w:val="Heading1"/>
      </w:pPr>
      <w:r>
        <w:t xml:space="preserve"> </w:t>
      </w:r>
      <w:sdt>
        <w:sdtPr>
          <w:id w:val="-2901889"/>
          <w:placeholder>
            <w:docPart w:val="6EA6A3CA52704032A09EA2803456C3A8"/>
          </w:placeholder>
          <w:temporary/>
          <w:showingPlcHdr/>
          <w15:appearance w15:val="hidden"/>
        </w:sdtPr>
        <w:sdtEndPr/>
        <w:sdtContent>
          <w:r w:rsidR="006344A8" w:rsidRPr="00D60069">
            <w:t>Minutes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5DDF3608" w14:textId="77777777" w:rsidTr="00D62E01">
        <w:tc>
          <w:tcPr>
            <w:tcW w:w="1620" w:type="dxa"/>
          </w:tcPr>
          <w:bookmarkStart w:id="1" w:name="MinuteItems"/>
          <w:bookmarkStart w:id="2" w:name="MinuteTopicSection"/>
          <w:bookmarkEnd w:id="1"/>
          <w:p w14:paraId="6FCD1E7B" w14:textId="77777777" w:rsidR="002B2D13" w:rsidRPr="00D60069" w:rsidRDefault="009E40A1">
            <w:pPr>
              <w:pStyle w:val="Heading2"/>
            </w:pPr>
            <w:sdt>
              <w:sdtPr>
                <w:id w:val="90904773"/>
                <w:placeholder>
                  <w:docPart w:val="C2D3F6E1849D42A088BBB9C606732FB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B17375E" w14:textId="095C3B19" w:rsidR="002B2D13" w:rsidRPr="00D60069" w:rsidRDefault="00914716">
            <w:r>
              <w:t xml:space="preserve">Reintroductions </w:t>
            </w:r>
          </w:p>
        </w:tc>
        <w:tc>
          <w:tcPr>
            <w:tcW w:w="1324" w:type="dxa"/>
          </w:tcPr>
          <w:p w14:paraId="34B3CD2B" w14:textId="3E071A2D" w:rsidR="002B2D13" w:rsidRPr="00D60069" w:rsidRDefault="00616245">
            <w:pPr>
              <w:pStyle w:val="Heading2"/>
            </w:pPr>
            <w:r>
              <w:t>Lead by:</w:t>
            </w:r>
          </w:p>
        </w:tc>
        <w:tc>
          <w:tcPr>
            <w:tcW w:w="2310" w:type="dxa"/>
          </w:tcPr>
          <w:p w14:paraId="70D2B10D" w14:textId="226AC1C0" w:rsidR="002B2D13" w:rsidRPr="00D60069" w:rsidRDefault="00616245">
            <w:r>
              <w:t>MZ</w:t>
            </w:r>
          </w:p>
        </w:tc>
      </w:tr>
    </w:tbl>
    <w:p w14:paraId="5728C9EA" w14:textId="77777777" w:rsidR="002B2D13" w:rsidRPr="00D60069" w:rsidRDefault="009E40A1">
      <w:pPr>
        <w:pStyle w:val="Heading4"/>
      </w:pPr>
      <w:sdt>
        <w:sdtPr>
          <w:id w:val="-391195506"/>
          <w:placeholder>
            <w:docPart w:val="122013BABF474FEC83203AAB3F563E70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52D6FD42" w14:textId="58427BD3" w:rsidR="002B2D13" w:rsidRDefault="00914716" w:rsidP="00914716">
      <w:pPr>
        <w:pStyle w:val="ListParagraph"/>
        <w:numPr>
          <w:ilvl w:val="0"/>
          <w:numId w:val="7"/>
        </w:numPr>
      </w:pPr>
      <w:r>
        <w:t xml:space="preserve">Met the new members of our group AP, SP, CS, MW, </w:t>
      </w:r>
    </w:p>
    <w:p w14:paraId="099524DF" w14:textId="2668508B" w:rsidR="00914716" w:rsidRDefault="00914716" w:rsidP="00914716">
      <w:pPr>
        <w:pStyle w:val="ListParagraph"/>
        <w:numPr>
          <w:ilvl w:val="0"/>
          <w:numId w:val="7"/>
        </w:numPr>
      </w:pPr>
      <w:r>
        <w:t xml:space="preserve">Met </w:t>
      </w:r>
      <w:r w:rsidR="00791A8D">
        <w:t xml:space="preserve">and spoke to </w:t>
      </w:r>
      <w:r>
        <w:t xml:space="preserve">the Tutor </w:t>
      </w:r>
    </w:p>
    <w:p w14:paraId="52AAB8B0" w14:textId="7CA9E21D" w:rsidR="00914716" w:rsidRDefault="00914716" w:rsidP="00914716">
      <w:pPr>
        <w:pStyle w:val="ListParagraph"/>
        <w:numPr>
          <w:ilvl w:val="0"/>
          <w:numId w:val="7"/>
        </w:numPr>
      </w:pPr>
      <w:r>
        <w:t xml:space="preserve">Discussed the different roles: Coders, Documenters, Organizers, Quality Assurance and the importance of keeping track </w:t>
      </w:r>
      <w:r w:rsidR="00616245">
        <w:t>of</w:t>
      </w:r>
      <w:r>
        <w:t xml:space="preserve"> everyone’s tasks within their roles </w:t>
      </w:r>
    </w:p>
    <w:p w14:paraId="1DC63741" w14:textId="0AE6AA42" w:rsidR="00914716" w:rsidRDefault="00791A8D" w:rsidP="00914716">
      <w:pPr>
        <w:pStyle w:val="ListParagraph"/>
        <w:numPr>
          <w:ilvl w:val="0"/>
          <w:numId w:val="7"/>
        </w:numPr>
      </w:pPr>
      <w:r>
        <w:t xml:space="preserve">Established that everyone will be involved in testing and coding. </w:t>
      </w:r>
    </w:p>
    <w:p w14:paraId="4E1E5D93" w14:textId="4D7FAC61" w:rsidR="00791A8D" w:rsidRDefault="00791A8D" w:rsidP="00914716">
      <w:pPr>
        <w:pStyle w:val="ListParagraph"/>
        <w:numPr>
          <w:ilvl w:val="0"/>
          <w:numId w:val="7"/>
        </w:numPr>
      </w:pPr>
      <w:r>
        <w:t>Established the skill sets of team members: Who’s familiar with Java,</w:t>
      </w:r>
      <w:r w:rsidR="00616245">
        <w:t xml:space="preserve"> Unit testing with JUnit GitHub, SQL, Latex, Maven, Package Mangers, Discord</w:t>
      </w:r>
    </w:p>
    <w:p w14:paraId="2EAB9E31" w14:textId="174380FA" w:rsidR="00B05BBA" w:rsidRDefault="00616245" w:rsidP="00B05BBA">
      <w:pPr>
        <w:pStyle w:val="ListParagraph"/>
        <w:numPr>
          <w:ilvl w:val="0"/>
          <w:numId w:val="7"/>
        </w:numPr>
      </w:pPr>
      <w:r>
        <w:t>Discussed how to get all these tools</w:t>
      </w:r>
    </w:p>
    <w:p w14:paraId="5F4D47FC" w14:textId="4F590C4D" w:rsidR="00616245" w:rsidRPr="00D60069" w:rsidRDefault="00616245" w:rsidP="00616245">
      <w:pPr>
        <w:pStyle w:val="ListParagraph"/>
      </w:pPr>
      <w:r>
        <w:t xml:space="preserve"> </w:t>
      </w:r>
      <w:r>
        <w:tab/>
      </w:r>
    </w:p>
    <w:p w14:paraId="1CBEB25B" w14:textId="77777777" w:rsidR="002B2D13" w:rsidRPr="00D60069" w:rsidRDefault="009E40A1">
      <w:pPr>
        <w:pStyle w:val="Heading4"/>
      </w:pPr>
      <w:sdt>
        <w:sdtPr>
          <w:id w:val="1574465788"/>
          <w:placeholder>
            <w:docPart w:val="30BB23E4CA59450C9B466D932B051B10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14:paraId="5ACD1DAE" w14:textId="511DCD37" w:rsidR="002B2D13" w:rsidRPr="00D60069" w:rsidRDefault="00616245">
      <w:r>
        <w:t>We need to all get familiar with the tools we will be using for the project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7CF02015" w14:textId="77777777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14:paraId="09F88723" w14:textId="77777777" w:rsidR="002B2D13" w:rsidRPr="00D60069" w:rsidRDefault="009E40A1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45A1A5B41F364D1C99D37D1B1DE3CF4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14:paraId="1E6504E9" w14:textId="77777777" w:rsidR="002B2D13" w:rsidRPr="00D60069" w:rsidRDefault="009E40A1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B772CA74485A4888AD40CD13FF8ABAB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14:paraId="247A2527" w14:textId="77777777" w:rsidR="002B2D13" w:rsidRPr="00D60069" w:rsidRDefault="009E40A1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2567EF698303492DA14494B2110C812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3B7C4BD5" w14:textId="77777777" w:rsidTr="00D60069">
        <w:tc>
          <w:tcPr>
            <w:tcW w:w="5310" w:type="dxa"/>
          </w:tcPr>
          <w:p w14:paraId="230BBA72" w14:textId="6D409AA5" w:rsidR="002B2D13" w:rsidRPr="00D60069" w:rsidRDefault="00616245" w:rsidP="00D60069">
            <w:pPr>
              <w:pStyle w:val="ListBullet"/>
              <w:spacing w:after="80"/>
            </w:pPr>
            <w:r>
              <w:t>Download the Java version used in the lab</w:t>
            </w:r>
            <w:r w:rsidR="00B05BBA">
              <w:t xml:space="preserve"> (8.161) </w:t>
            </w:r>
          </w:p>
        </w:tc>
        <w:tc>
          <w:tcPr>
            <w:tcW w:w="3060" w:type="dxa"/>
          </w:tcPr>
          <w:p w14:paraId="13FC61C9" w14:textId="0FEA3556" w:rsidR="002B2D13" w:rsidRPr="00D60069" w:rsidRDefault="00616245" w:rsidP="00D60069">
            <w:pPr>
              <w:spacing w:after="80"/>
            </w:pPr>
            <w:r>
              <w:t xml:space="preserve">Everyone </w:t>
            </w:r>
          </w:p>
        </w:tc>
        <w:tc>
          <w:tcPr>
            <w:tcW w:w="1854" w:type="dxa"/>
          </w:tcPr>
          <w:p w14:paraId="5440229A" w14:textId="171E1FA9" w:rsidR="002B2D13" w:rsidRPr="00D60069" w:rsidRDefault="00616245" w:rsidP="00D60069">
            <w:pPr>
              <w:spacing w:after="80"/>
            </w:pPr>
            <w:r>
              <w:t>Wed 23</w:t>
            </w:r>
            <w:r w:rsidRPr="00616245">
              <w:rPr>
                <w:vertAlign w:val="superscript"/>
              </w:rPr>
              <w:t>rd</w:t>
            </w:r>
            <w:r>
              <w:t xml:space="preserve"> </w:t>
            </w:r>
            <w:r w:rsidR="00B05BBA">
              <w:t>J</w:t>
            </w:r>
            <w:r>
              <w:t xml:space="preserve">an 2019 </w:t>
            </w:r>
          </w:p>
        </w:tc>
      </w:tr>
      <w:tr w:rsidR="002B2D13" w:rsidRPr="00D60069" w14:paraId="4D3A36B9" w14:textId="77777777" w:rsidTr="00D60069">
        <w:tc>
          <w:tcPr>
            <w:tcW w:w="5310" w:type="dxa"/>
          </w:tcPr>
          <w:p w14:paraId="2A75F4B6" w14:textId="1B8DD9F3" w:rsidR="002B2D13" w:rsidRPr="00D60069" w:rsidRDefault="00B05BBA" w:rsidP="00D60069">
            <w:pPr>
              <w:pStyle w:val="ListBullet"/>
              <w:spacing w:after="80"/>
            </w:pPr>
            <w:r>
              <w:t xml:space="preserve">Download JetBrains </w:t>
            </w:r>
          </w:p>
        </w:tc>
        <w:tc>
          <w:tcPr>
            <w:tcW w:w="3060" w:type="dxa"/>
          </w:tcPr>
          <w:p w14:paraId="0A39A4CA" w14:textId="2FF59EFF" w:rsidR="002B2D13" w:rsidRPr="00D60069" w:rsidRDefault="00B05BBA" w:rsidP="00D60069">
            <w:pPr>
              <w:spacing w:after="80"/>
            </w:pPr>
            <w:r>
              <w:t xml:space="preserve">Everyone </w:t>
            </w:r>
          </w:p>
        </w:tc>
        <w:tc>
          <w:tcPr>
            <w:tcW w:w="1854" w:type="dxa"/>
          </w:tcPr>
          <w:p w14:paraId="60739579" w14:textId="452C92FF" w:rsidR="002B2D13" w:rsidRPr="00D60069" w:rsidRDefault="00B05BBA" w:rsidP="00D60069">
            <w:pPr>
              <w:spacing w:after="80"/>
            </w:pPr>
            <w:r>
              <w:t>Wed 23</w:t>
            </w:r>
            <w:r w:rsidRPr="00B05BBA">
              <w:rPr>
                <w:vertAlign w:val="superscript"/>
              </w:rPr>
              <w:t>rd</w:t>
            </w:r>
            <w:r>
              <w:t xml:space="preserve"> Jan 2019 </w:t>
            </w:r>
          </w:p>
        </w:tc>
      </w:tr>
      <w:tr w:rsidR="002B2D13" w:rsidRPr="00D60069" w14:paraId="233EFAEB" w14:textId="77777777" w:rsidTr="00B05BBA">
        <w:trPr>
          <w:trHeight w:val="441"/>
        </w:trPr>
        <w:tc>
          <w:tcPr>
            <w:tcW w:w="5310" w:type="dxa"/>
            <w:tcMar>
              <w:bottom w:w="288" w:type="dxa"/>
            </w:tcMar>
          </w:tcPr>
          <w:p w14:paraId="4D522309" w14:textId="6AD0ACD3" w:rsidR="002B2D13" w:rsidRPr="00D60069" w:rsidRDefault="00B05BBA" w:rsidP="00D60069">
            <w:pPr>
              <w:pStyle w:val="ListBullet"/>
              <w:spacing w:after="80"/>
            </w:pPr>
            <w:r>
              <w:t xml:space="preserve">Sign up for GitHub Education Pack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6316E337" w14:textId="57C02603" w:rsidR="002B2D13" w:rsidRPr="00D60069" w:rsidRDefault="00B05BBA" w:rsidP="00D60069">
            <w:pPr>
              <w:spacing w:after="80"/>
            </w:pPr>
            <w:r>
              <w:t xml:space="preserve">Everyone 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1791BF" w14:textId="1ECB5C4F" w:rsidR="002B2D13" w:rsidRPr="00D60069" w:rsidRDefault="00B05BBA" w:rsidP="00D60069">
            <w:pPr>
              <w:spacing w:after="80"/>
            </w:pPr>
            <w:r>
              <w:t>Wed 23</w:t>
            </w:r>
            <w:r w:rsidRPr="00B05BBA">
              <w:rPr>
                <w:vertAlign w:val="superscript"/>
              </w:rPr>
              <w:t>rd</w:t>
            </w:r>
            <w:r>
              <w:t xml:space="preserve"> Jan 21019 </w:t>
            </w:r>
          </w:p>
        </w:tc>
      </w:tr>
      <w:tr w:rsidR="004F31D5" w:rsidRPr="00D60069" w14:paraId="5852C4F9" w14:textId="77777777" w:rsidTr="00B05BBA">
        <w:trPr>
          <w:trHeight w:val="441"/>
        </w:trPr>
        <w:tc>
          <w:tcPr>
            <w:tcW w:w="5310" w:type="dxa"/>
            <w:tcMar>
              <w:bottom w:w="288" w:type="dxa"/>
            </w:tcMar>
          </w:tcPr>
          <w:p w14:paraId="68E950BE" w14:textId="72F7419E" w:rsidR="004F31D5" w:rsidRDefault="004F31D5" w:rsidP="00D60069">
            <w:pPr>
              <w:pStyle w:val="ListBullet"/>
            </w:pPr>
            <w:r>
              <w:t xml:space="preserve">Install SQLite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9CB8986" w14:textId="78BB825C" w:rsidR="004F31D5" w:rsidRDefault="004F31D5" w:rsidP="00D60069">
            <w:r>
              <w:t xml:space="preserve">Everyone </w:t>
            </w:r>
          </w:p>
        </w:tc>
        <w:tc>
          <w:tcPr>
            <w:tcW w:w="1854" w:type="dxa"/>
            <w:tcMar>
              <w:bottom w:w="288" w:type="dxa"/>
            </w:tcMar>
          </w:tcPr>
          <w:p w14:paraId="7067C739" w14:textId="6009FA98" w:rsidR="004F31D5" w:rsidRDefault="004F31D5" w:rsidP="00D60069">
            <w:r>
              <w:t>Wed 23</w:t>
            </w:r>
            <w:r w:rsidRPr="004F31D5">
              <w:rPr>
                <w:vertAlign w:val="superscript"/>
              </w:rPr>
              <w:t>rd</w:t>
            </w:r>
            <w:r>
              <w:t xml:space="preserve"> Jan 2019 </w:t>
            </w:r>
          </w:p>
        </w:tc>
      </w:tr>
      <w:tr w:rsidR="00B05BBA" w:rsidRPr="00D60069" w14:paraId="0D6A303E" w14:textId="77777777" w:rsidTr="00D60069">
        <w:tc>
          <w:tcPr>
            <w:tcW w:w="5310" w:type="dxa"/>
            <w:tcMar>
              <w:bottom w:w="288" w:type="dxa"/>
            </w:tcMar>
          </w:tcPr>
          <w:p w14:paraId="0748A745" w14:textId="737C84D5" w:rsidR="00B05BBA" w:rsidRDefault="00B05BBA" w:rsidP="00D60069">
            <w:pPr>
              <w:pStyle w:val="ListBullet"/>
            </w:pPr>
            <w:r>
              <w:t xml:space="preserve">Download Latex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0945A7AF" w14:textId="416E3C91" w:rsidR="00B05BBA" w:rsidRDefault="00B05BBA" w:rsidP="00D60069">
            <w:r>
              <w:t xml:space="preserve">Everyone </w:t>
            </w:r>
          </w:p>
        </w:tc>
        <w:tc>
          <w:tcPr>
            <w:tcW w:w="1854" w:type="dxa"/>
            <w:tcMar>
              <w:bottom w:w="288" w:type="dxa"/>
            </w:tcMar>
          </w:tcPr>
          <w:p w14:paraId="503E9F18" w14:textId="04EC0218" w:rsidR="00B05BBA" w:rsidRDefault="00B05BBA" w:rsidP="00D60069">
            <w:r>
              <w:t>Wed 23</w:t>
            </w:r>
            <w:r w:rsidRPr="00B05BBA">
              <w:rPr>
                <w:vertAlign w:val="superscript"/>
              </w:rPr>
              <w:t>rd</w:t>
            </w:r>
            <w:r>
              <w:t xml:space="preserve"> Jan 2019 </w:t>
            </w:r>
            <w:r w:rsidR="004F31D5">
              <w:br/>
            </w:r>
          </w:p>
        </w:tc>
      </w:tr>
      <w:tr w:rsidR="00B05BBA" w:rsidRPr="00D60069" w14:paraId="5EB2223F" w14:textId="77777777" w:rsidTr="00D60069">
        <w:tc>
          <w:tcPr>
            <w:tcW w:w="5310" w:type="dxa"/>
            <w:tcMar>
              <w:bottom w:w="288" w:type="dxa"/>
            </w:tcMar>
          </w:tcPr>
          <w:p w14:paraId="5303961E" w14:textId="7C53E3D1" w:rsidR="00B05BBA" w:rsidRDefault="00B05BBA" w:rsidP="00B05BBA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3060" w:type="dxa"/>
            <w:tcMar>
              <w:bottom w:w="288" w:type="dxa"/>
            </w:tcMar>
          </w:tcPr>
          <w:p w14:paraId="4BA2E892" w14:textId="77777777" w:rsidR="00B05BBA" w:rsidRDefault="00B05BBA" w:rsidP="00D60069"/>
        </w:tc>
        <w:tc>
          <w:tcPr>
            <w:tcW w:w="1854" w:type="dxa"/>
            <w:tcMar>
              <w:bottom w:w="288" w:type="dxa"/>
            </w:tcMar>
          </w:tcPr>
          <w:p w14:paraId="43C1038D" w14:textId="77777777" w:rsidR="00B05BBA" w:rsidRDefault="00B05BBA" w:rsidP="00D60069"/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75AEE5AE" w14:textId="77777777" w:rsidTr="00D62E01">
        <w:tc>
          <w:tcPr>
            <w:tcW w:w="1620" w:type="dxa"/>
          </w:tcPr>
          <w:bookmarkEnd w:id="2"/>
          <w:p w14:paraId="422CDB7E" w14:textId="77777777" w:rsidR="00D62E01" w:rsidRPr="00D60069" w:rsidRDefault="009E40A1" w:rsidP="006344A8">
            <w:pPr>
              <w:pStyle w:val="Heading2"/>
            </w:pPr>
            <w:sdt>
              <w:sdtPr>
                <w:id w:val="113951409"/>
                <w:placeholder>
                  <w:docPart w:val="E4344155E5A14F878B241EBB3972C76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4DED5B3F" w14:textId="3BE5B940" w:rsidR="00D62E01" w:rsidRPr="00D60069" w:rsidRDefault="00616245" w:rsidP="006344A8">
            <w:r>
              <w:t xml:space="preserve"> </w:t>
            </w:r>
            <w:r w:rsidR="00B05BBA">
              <w:t>Teams</w:t>
            </w:r>
          </w:p>
        </w:tc>
        <w:tc>
          <w:tcPr>
            <w:tcW w:w="1324" w:type="dxa"/>
          </w:tcPr>
          <w:p w14:paraId="25D25E00" w14:textId="7AF26166" w:rsidR="00D62E01" w:rsidRPr="00D60069" w:rsidRDefault="00616245" w:rsidP="006344A8">
            <w:pPr>
              <w:pStyle w:val="Heading2"/>
            </w:pPr>
            <w:r>
              <w:t>Lead by:</w:t>
            </w:r>
          </w:p>
        </w:tc>
        <w:tc>
          <w:tcPr>
            <w:tcW w:w="2310" w:type="dxa"/>
          </w:tcPr>
          <w:p w14:paraId="126CDEE0" w14:textId="7A22B5C6" w:rsidR="00D62E01" w:rsidRPr="00D60069" w:rsidRDefault="00616245" w:rsidP="006344A8">
            <w:r>
              <w:t>MZ</w:t>
            </w:r>
          </w:p>
        </w:tc>
      </w:tr>
    </w:tbl>
    <w:p w14:paraId="51AE27CA" w14:textId="77777777" w:rsidR="00D62E01" w:rsidRPr="00D60069" w:rsidRDefault="009E40A1" w:rsidP="00D62E01">
      <w:pPr>
        <w:pStyle w:val="Heading4"/>
      </w:pPr>
      <w:sdt>
        <w:sdtPr>
          <w:id w:val="1495455185"/>
          <w:placeholder>
            <w:docPart w:val="D61B44A4532E45099EA6D7494CB753A8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213959A9" w14:textId="19AF1DE2" w:rsidR="00D62E01" w:rsidRDefault="00B05BBA" w:rsidP="00B05BBA">
      <w:pPr>
        <w:pStyle w:val="ListParagraph"/>
        <w:numPr>
          <w:ilvl w:val="0"/>
          <w:numId w:val="7"/>
        </w:numPr>
      </w:pPr>
      <w:r>
        <w:t>We grouped into the different teams</w:t>
      </w:r>
    </w:p>
    <w:p w14:paraId="6E1A38B2" w14:textId="27FD0C06" w:rsidR="00B05BBA" w:rsidRDefault="00B05BBA" w:rsidP="00B05BBA">
      <w:pPr>
        <w:pStyle w:val="ListParagraph"/>
        <w:numPr>
          <w:ilvl w:val="0"/>
          <w:numId w:val="7"/>
        </w:numPr>
      </w:pPr>
      <w:r>
        <w:t>Coders: CS, SZ, BT</w:t>
      </w:r>
    </w:p>
    <w:p w14:paraId="31C3102E" w14:textId="1573B430" w:rsidR="00B05BBA" w:rsidRDefault="00B05BBA" w:rsidP="00B05BBA">
      <w:pPr>
        <w:pStyle w:val="ListParagraph"/>
        <w:numPr>
          <w:ilvl w:val="0"/>
          <w:numId w:val="7"/>
        </w:numPr>
      </w:pPr>
      <w:r>
        <w:t>Documenters: RZ, SP, SV</w:t>
      </w:r>
    </w:p>
    <w:p w14:paraId="12D45C06" w14:textId="34CDC2B7" w:rsidR="00B05BBA" w:rsidRDefault="00B05BBA" w:rsidP="00B05BBA">
      <w:pPr>
        <w:pStyle w:val="ListParagraph"/>
        <w:numPr>
          <w:ilvl w:val="0"/>
          <w:numId w:val="7"/>
        </w:numPr>
      </w:pPr>
      <w:r>
        <w:t xml:space="preserve">Organizers: DT, MZ, </w:t>
      </w:r>
    </w:p>
    <w:p w14:paraId="297B48EE" w14:textId="2F317DC9" w:rsidR="004F31D5" w:rsidRPr="00D60069" w:rsidRDefault="00B05BBA" w:rsidP="004F31D5">
      <w:pPr>
        <w:pStyle w:val="ListParagraph"/>
        <w:numPr>
          <w:ilvl w:val="0"/>
          <w:numId w:val="7"/>
        </w:numPr>
      </w:pPr>
      <w:r>
        <w:t xml:space="preserve">Quality Assurance: AP, MW </w:t>
      </w:r>
    </w:p>
    <w:p w14:paraId="303163BD" w14:textId="77777777" w:rsidR="00D62E01" w:rsidRPr="00D60069" w:rsidRDefault="009E40A1" w:rsidP="00D62E01">
      <w:pPr>
        <w:pStyle w:val="Heading4"/>
      </w:pPr>
      <w:sdt>
        <w:sdtPr>
          <w:id w:val="-1295436725"/>
          <w:placeholder>
            <w:docPart w:val="05C79CEED7114DC88E30C615B423DF1C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71CC1E1A" w14:textId="2E8940B1" w:rsidR="00D62E01" w:rsidRPr="00D60069" w:rsidRDefault="004F31D5" w:rsidP="00D62E01">
      <w:r>
        <w:t xml:space="preserve">We’re still missing a member.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59960B69" w14:textId="77777777" w:rsidTr="001E0877">
        <w:trPr>
          <w:tblHeader/>
        </w:trPr>
        <w:tc>
          <w:tcPr>
            <w:tcW w:w="5310" w:type="dxa"/>
            <w:vAlign w:val="bottom"/>
          </w:tcPr>
          <w:p w14:paraId="3EABC07C" w14:textId="77777777" w:rsidR="00D60069" w:rsidRPr="00D60069" w:rsidRDefault="009E40A1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85826C8DDB244C9B9E7205A4BC28EFD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E042465" w14:textId="77777777" w:rsidR="00D60069" w:rsidRPr="00D60069" w:rsidRDefault="009E40A1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539D102894E349B0A992D08DFD6733B3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5FF51E3E" w14:textId="77777777" w:rsidR="00D60069" w:rsidRPr="00D60069" w:rsidRDefault="009E40A1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7505581878014C06ABD3E9D03896003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30ECD6A9" w14:textId="77777777" w:rsidTr="00284200">
        <w:tc>
          <w:tcPr>
            <w:tcW w:w="5310" w:type="dxa"/>
          </w:tcPr>
          <w:p w14:paraId="6C40A1A5" w14:textId="09A614FF" w:rsidR="00D60069" w:rsidRPr="00D60069" w:rsidRDefault="004F31D5" w:rsidP="00284200">
            <w:pPr>
              <w:pStyle w:val="ListBullet"/>
              <w:spacing w:after="80"/>
            </w:pPr>
            <w:r>
              <w:t>No action. See below.</w:t>
            </w:r>
          </w:p>
        </w:tc>
        <w:tc>
          <w:tcPr>
            <w:tcW w:w="3060" w:type="dxa"/>
          </w:tcPr>
          <w:p w14:paraId="0686235E" w14:textId="2A4FABB4" w:rsidR="00D60069" w:rsidRPr="00D60069" w:rsidRDefault="00D60069" w:rsidP="00284200">
            <w:pPr>
              <w:spacing w:after="80"/>
            </w:pPr>
          </w:p>
        </w:tc>
        <w:tc>
          <w:tcPr>
            <w:tcW w:w="1854" w:type="dxa"/>
          </w:tcPr>
          <w:p w14:paraId="63077A54" w14:textId="02D4809E" w:rsidR="00D60069" w:rsidRPr="00D60069" w:rsidRDefault="00D60069" w:rsidP="00284200">
            <w:pPr>
              <w:spacing w:after="80"/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14:paraId="46E8D7AF" w14:textId="77777777" w:rsidTr="006344A8">
        <w:tc>
          <w:tcPr>
            <w:tcW w:w="1620" w:type="dxa"/>
          </w:tcPr>
          <w:p w14:paraId="7BF5B7F1" w14:textId="77777777" w:rsidR="00D62E01" w:rsidRPr="00D60069" w:rsidRDefault="009E40A1" w:rsidP="006344A8">
            <w:pPr>
              <w:pStyle w:val="Heading2"/>
            </w:pPr>
            <w:sdt>
              <w:sdtPr>
                <w:id w:val="885458630"/>
                <w:placeholder>
                  <w:docPart w:val="C192A4345A4C4111A7D279A000565A8C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1C9E9BD4" w14:textId="556458C2" w:rsidR="00D62E01" w:rsidRPr="00D60069" w:rsidRDefault="004F31D5" w:rsidP="006344A8">
            <w:r>
              <w:t xml:space="preserve">Work to be done </w:t>
            </w:r>
          </w:p>
        </w:tc>
        <w:tc>
          <w:tcPr>
            <w:tcW w:w="1324" w:type="dxa"/>
          </w:tcPr>
          <w:p w14:paraId="0BCCD07C" w14:textId="3338AF7D" w:rsidR="00D62E01" w:rsidRPr="00D60069" w:rsidRDefault="004F31D5" w:rsidP="006344A8">
            <w:pPr>
              <w:pStyle w:val="Heading2"/>
            </w:pPr>
            <w:r>
              <w:t>Lead by:</w:t>
            </w:r>
          </w:p>
        </w:tc>
        <w:tc>
          <w:tcPr>
            <w:tcW w:w="2310" w:type="dxa"/>
          </w:tcPr>
          <w:p w14:paraId="4B66EEED" w14:textId="69F17F49" w:rsidR="00D62E01" w:rsidRPr="00D60069" w:rsidRDefault="004F31D5" w:rsidP="006344A8">
            <w:r>
              <w:t>MZ</w:t>
            </w:r>
          </w:p>
        </w:tc>
      </w:tr>
    </w:tbl>
    <w:p w14:paraId="6DA72964" w14:textId="77777777" w:rsidR="00D62E01" w:rsidRPr="00D60069" w:rsidRDefault="009E40A1" w:rsidP="00D62E01">
      <w:pPr>
        <w:pStyle w:val="Heading4"/>
      </w:pPr>
      <w:sdt>
        <w:sdtPr>
          <w:id w:val="-98801915"/>
          <w:placeholder>
            <w:docPart w:val="DE5CA3DC744B42279E0D5EFA6555A358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14:paraId="40EBD2D8" w14:textId="481465E7" w:rsidR="00D62E01" w:rsidRDefault="004F31D5" w:rsidP="004F31D5">
      <w:pPr>
        <w:pStyle w:val="ListParagraph"/>
        <w:numPr>
          <w:ilvl w:val="0"/>
          <w:numId w:val="7"/>
        </w:numPr>
      </w:pPr>
      <w:r>
        <w:t xml:space="preserve">Recap of MVC </w:t>
      </w:r>
    </w:p>
    <w:p w14:paraId="5196356B" w14:textId="7DFD9938" w:rsidR="004F31D5" w:rsidRDefault="004F31D5" w:rsidP="004F31D5">
      <w:pPr>
        <w:pStyle w:val="ListParagraph"/>
        <w:numPr>
          <w:ilvl w:val="0"/>
          <w:numId w:val="7"/>
        </w:numPr>
      </w:pPr>
      <w:r>
        <w:t>Listed all the documents to be hosted on GitHub, code, diaries, testing.</w:t>
      </w:r>
    </w:p>
    <w:p w14:paraId="0809D8E1" w14:textId="20B10FD3" w:rsidR="004F31D5" w:rsidRDefault="004F31D5" w:rsidP="004F31D5">
      <w:pPr>
        <w:pStyle w:val="ListParagraph"/>
        <w:numPr>
          <w:ilvl w:val="0"/>
          <w:numId w:val="7"/>
        </w:numPr>
      </w:pPr>
      <w:r>
        <w:t xml:space="preserve">What are we storing in our database? Words, hints, game boards, game states, game statistics </w:t>
      </w:r>
    </w:p>
    <w:p w14:paraId="43B8DB15" w14:textId="5604F815" w:rsidR="004F31D5" w:rsidRDefault="004F31D5" w:rsidP="004F31D5">
      <w:pPr>
        <w:pStyle w:val="ListParagraph"/>
        <w:numPr>
          <w:ilvl w:val="0"/>
          <w:numId w:val="7"/>
        </w:numPr>
      </w:pPr>
      <w:r>
        <w:t>Should the game boards be saved or randomly generated at the beginning of each game</w:t>
      </w:r>
    </w:p>
    <w:p w14:paraId="17AE3165" w14:textId="0CA01DE8" w:rsidR="004F31D5" w:rsidRDefault="00715983" w:rsidP="004F31D5">
      <w:pPr>
        <w:pStyle w:val="ListParagraph"/>
        <w:numPr>
          <w:ilvl w:val="0"/>
          <w:numId w:val="7"/>
        </w:numPr>
      </w:pPr>
      <w:r>
        <w:t xml:space="preserve">Game Stats will include: Game history, Number or rounds, number of each </w:t>
      </w:r>
      <w:proofErr w:type="spellStart"/>
      <w:r>
        <w:t>colour</w:t>
      </w:r>
      <w:proofErr w:type="spellEnd"/>
      <w:r>
        <w:t xml:space="preserve"> spy revealed, innocent bystanders revealed, winners, losers, whether the assassin was revealed </w:t>
      </w:r>
    </w:p>
    <w:p w14:paraId="66BDEE74" w14:textId="001039C3" w:rsidR="00715983" w:rsidRDefault="00715983" w:rsidP="004F31D5">
      <w:pPr>
        <w:pStyle w:val="ListParagraph"/>
        <w:numPr>
          <w:ilvl w:val="0"/>
          <w:numId w:val="7"/>
        </w:numPr>
      </w:pPr>
      <w:r>
        <w:t>Data structure of the words, their hints and their associations; graph, database, do we need a bridge table, how many tables?</w:t>
      </w:r>
    </w:p>
    <w:p w14:paraId="35DDB189" w14:textId="309E644D" w:rsidR="00715983" w:rsidRDefault="00715983" w:rsidP="004F31D5">
      <w:pPr>
        <w:pStyle w:val="ListParagraph"/>
        <w:numPr>
          <w:ilvl w:val="0"/>
          <w:numId w:val="7"/>
        </w:numPr>
      </w:pPr>
      <w:r>
        <w:t>How intelligent would the interactions with the word database be?</w:t>
      </w:r>
    </w:p>
    <w:p w14:paraId="477ABBB5" w14:textId="74F2BEDD" w:rsidR="00715983" w:rsidRDefault="00715983" w:rsidP="004F31D5">
      <w:pPr>
        <w:pStyle w:val="ListParagraph"/>
        <w:numPr>
          <w:ilvl w:val="0"/>
          <w:numId w:val="7"/>
        </w:numPr>
      </w:pPr>
      <w:r>
        <w:t>Should we have user names? Player 1 and 2, or Bot 1 and 2</w:t>
      </w:r>
    </w:p>
    <w:p w14:paraId="1F911D99" w14:textId="6CD0A767" w:rsidR="00715983" w:rsidRDefault="00715983" w:rsidP="004F31D5">
      <w:pPr>
        <w:pStyle w:val="ListParagraph"/>
        <w:numPr>
          <w:ilvl w:val="0"/>
          <w:numId w:val="7"/>
        </w:numPr>
      </w:pPr>
      <w:r>
        <w:t>We’ll be treating team players in the game as one single entity per team, plus another entity for the spy master.</w:t>
      </w:r>
    </w:p>
    <w:p w14:paraId="1955CF1F" w14:textId="54F9B0DF" w:rsidR="00715983" w:rsidRDefault="00715983" w:rsidP="004F31D5">
      <w:pPr>
        <w:pStyle w:val="ListParagraph"/>
        <w:numPr>
          <w:ilvl w:val="0"/>
          <w:numId w:val="7"/>
        </w:numPr>
      </w:pPr>
      <w:r>
        <w:t>Our user controls a player guessing.</w:t>
      </w:r>
    </w:p>
    <w:p w14:paraId="0A03421E" w14:textId="1284790A" w:rsidR="00715983" w:rsidRDefault="00715983" w:rsidP="004F31D5">
      <w:pPr>
        <w:pStyle w:val="ListParagraph"/>
        <w:numPr>
          <w:ilvl w:val="0"/>
          <w:numId w:val="7"/>
        </w:numPr>
      </w:pPr>
      <w:r>
        <w:t xml:space="preserve">The Spy Masters are programmed. </w:t>
      </w:r>
    </w:p>
    <w:p w14:paraId="7F242F26" w14:textId="6283B1FA" w:rsidR="007679F2" w:rsidRDefault="007679F2" w:rsidP="004F31D5">
      <w:pPr>
        <w:pStyle w:val="ListParagraph"/>
        <w:numPr>
          <w:ilvl w:val="0"/>
          <w:numId w:val="7"/>
        </w:numPr>
      </w:pPr>
      <w:r>
        <w:t>Ways to map word associations, storing meanings with each word? Graphs?</w:t>
      </w:r>
    </w:p>
    <w:p w14:paraId="37D6B402" w14:textId="77777777" w:rsidR="007679F2" w:rsidRDefault="007679F2" w:rsidP="004F31D5">
      <w:pPr>
        <w:pStyle w:val="ListParagraph"/>
        <w:numPr>
          <w:ilvl w:val="0"/>
          <w:numId w:val="7"/>
        </w:numPr>
      </w:pPr>
      <w:r>
        <w:t xml:space="preserve">Game cycle. </w:t>
      </w:r>
    </w:p>
    <w:p w14:paraId="4E425A01" w14:textId="0AED9802" w:rsidR="007679F2" w:rsidRDefault="007679F2" w:rsidP="004F31D5">
      <w:pPr>
        <w:pStyle w:val="ListParagraph"/>
        <w:numPr>
          <w:ilvl w:val="0"/>
          <w:numId w:val="7"/>
        </w:numPr>
      </w:pPr>
      <w:r>
        <w:t>Initial loop: Choose players and identities, create board, arranging board.</w:t>
      </w:r>
    </w:p>
    <w:p w14:paraId="60EF7FE7" w14:textId="31EFB40E" w:rsidR="007679F2" w:rsidRDefault="007679F2" w:rsidP="004F31D5">
      <w:pPr>
        <w:pStyle w:val="ListParagraph"/>
        <w:numPr>
          <w:ilvl w:val="0"/>
          <w:numId w:val="7"/>
        </w:numPr>
      </w:pPr>
      <w:r>
        <w:t xml:space="preserve">For iteration 1, guessers should be an array of random words </w:t>
      </w:r>
    </w:p>
    <w:p w14:paraId="5D0B8774" w14:textId="4F91E4BC" w:rsidR="007679F2" w:rsidRDefault="007679F2" w:rsidP="004F31D5">
      <w:pPr>
        <w:pStyle w:val="ListParagraph"/>
        <w:numPr>
          <w:ilvl w:val="0"/>
          <w:numId w:val="7"/>
        </w:numPr>
      </w:pPr>
      <w:r>
        <w:t>How do the spy masters see the game board? Toggle view?</w:t>
      </w:r>
    </w:p>
    <w:p w14:paraId="2B00E8AC" w14:textId="6215DFD0" w:rsidR="007679F2" w:rsidRDefault="007679F2" w:rsidP="004F31D5">
      <w:pPr>
        <w:pStyle w:val="ListParagraph"/>
        <w:numPr>
          <w:ilvl w:val="0"/>
          <w:numId w:val="7"/>
        </w:numPr>
      </w:pPr>
      <w:r>
        <w:t xml:space="preserve">Assigned tasks due next week </w:t>
      </w:r>
    </w:p>
    <w:p w14:paraId="31A9AEB7" w14:textId="34FE0429" w:rsidR="007679F2" w:rsidRPr="00D60069" w:rsidRDefault="007679F2" w:rsidP="007679F2">
      <w:pPr>
        <w:ind w:left="360"/>
      </w:pPr>
    </w:p>
    <w:p w14:paraId="32048981" w14:textId="77777777" w:rsidR="00D62E01" w:rsidRPr="00D60069" w:rsidRDefault="009E40A1" w:rsidP="00D62E01">
      <w:pPr>
        <w:pStyle w:val="Heading4"/>
      </w:pPr>
      <w:sdt>
        <w:sdtPr>
          <w:id w:val="-1388485399"/>
          <w:placeholder>
            <w:docPart w:val="121B9CE51C6D4409B580F52C2EA41DE7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14:paraId="731BD5F4" w14:textId="5FD3ED5F" w:rsidR="00D62E01" w:rsidRPr="00D60069" w:rsidRDefault="007075C5" w:rsidP="00D62E01">
      <w:r>
        <w:t xml:space="preserve">Deadline for iteration 1 is due is in 23 days.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14:paraId="308C1D0D" w14:textId="77777777" w:rsidTr="001E0877">
        <w:trPr>
          <w:tblHeader/>
        </w:trPr>
        <w:tc>
          <w:tcPr>
            <w:tcW w:w="5310" w:type="dxa"/>
            <w:vAlign w:val="bottom"/>
          </w:tcPr>
          <w:p w14:paraId="0DEBE569" w14:textId="77777777" w:rsidR="00D60069" w:rsidRPr="00D60069" w:rsidRDefault="009E40A1" w:rsidP="00284200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519CFA362D204196B73F96BBA70FCEB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2DCC92AF" w14:textId="77777777" w:rsidR="00D60069" w:rsidRPr="00D60069" w:rsidRDefault="009E40A1" w:rsidP="00284200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3019E4A32AFC4BA68788B9FE89AD4B7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1C241D7E" w14:textId="77777777" w:rsidR="00D60069" w:rsidRPr="00D60069" w:rsidRDefault="009E40A1" w:rsidP="00284200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8041A8FF12624D9F8D47DDF96512150F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14:paraId="20D74B0C" w14:textId="77777777" w:rsidTr="00284200">
        <w:tc>
          <w:tcPr>
            <w:tcW w:w="5310" w:type="dxa"/>
          </w:tcPr>
          <w:p w14:paraId="0A4350FF" w14:textId="4CA93BE8" w:rsidR="007679F2" w:rsidRPr="00D60069" w:rsidRDefault="007679F2" w:rsidP="007679F2">
            <w:pPr>
              <w:pStyle w:val="ListBullet"/>
              <w:spacing w:after="80"/>
            </w:pPr>
            <w:r>
              <w:t xml:space="preserve">Coders: </w:t>
            </w:r>
            <w:r w:rsidR="007075C5">
              <w:t>Do a rough sketch of</w:t>
            </w:r>
            <w:r>
              <w:t xml:space="preserve"> UML and ER diagrams, set up objects and program structures</w:t>
            </w:r>
            <w:r w:rsidR="007075C5">
              <w:t xml:space="preserve">, discuss plans on Discord, Bare bones of the project, and record the logic </w:t>
            </w:r>
            <w:r>
              <w:br/>
            </w:r>
          </w:p>
        </w:tc>
        <w:tc>
          <w:tcPr>
            <w:tcW w:w="3060" w:type="dxa"/>
          </w:tcPr>
          <w:p w14:paraId="357B47B9" w14:textId="4E214546" w:rsidR="007075C5" w:rsidRDefault="007075C5" w:rsidP="007075C5">
            <w:r>
              <w:t>Coders: CS, SZ, BT</w:t>
            </w:r>
          </w:p>
          <w:p w14:paraId="5386EEDF" w14:textId="7C651D48" w:rsidR="00D60069" w:rsidRPr="00D60069" w:rsidRDefault="00D60069" w:rsidP="00284200">
            <w:pPr>
              <w:spacing w:after="80"/>
            </w:pPr>
          </w:p>
        </w:tc>
        <w:tc>
          <w:tcPr>
            <w:tcW w:w="1854" w:type="dxa"/>
          </w:tcPr>
          <w:p w14:paraId="7A86CF9A" w14:textId="480751B7" w:rsidR="00D60069" w:rsidRPr="00D60069" w:rsidRDefault="007075C5" w:rsidP="00284200">
            <w:pPr>
              <w:spacing w:after="80"/>
            </w:pPr>
            <w:r>
              <w:t>Wed 23</w:t>
            </w:r>
            <w:r w:rsidRPr="007075C5">
              <w:rPr>
                <w:vertAlign w:val="superscript"/>
              </w:rPr>
              <w:t>rd</w:t>
            </w:r>
            <w:r>
              <w:t xml:space="preserve"> Jan h2019 </w:t>
            </w:r>
          </w:p>
        </w:tc>
      </w:tr>
      <w:tr w:rsidR="00D60069" w:rsidRPr="00D60069" w14:paraId="71737DDA" w14:textId="77777777" w:rsidTr="00284200">
        <w:tc>
          <w:tcPr>
            <w:tcW w:w="5310" w:type="dxa"/>
          </w:tcPr>
          <w:p w14:paraId="7E66C7D3" w14:textId="653DE923" w:rsidR="00D60069" w:rsidRPr="00D60069" w:rsidRDefault="007679F2" w:rsidP="00284200">
            <w:pPr>
              <w:pStyle w:val="ListBullet"/>
              <w:spacing w:after="80"/>
            </w:pPr>
            <w:r>
              <w:t>Documenters: Prepare and share minutes, ER diagrams from coders, Get Familiar with Latex</w:t>
            </w:r>
            <w:r w:rsidR="007075C5">
              <w:t xml:space="preserve">, Table of contents </w:t>
            </w:r>
          </w:p>
        </w:tc>
        <w:tc>
          <w:tcPr>
            <w:tcW w:w="3060" w:type="dxa"/>
          </w:tcPr>
          <w:p w14:paraId="1C390F25" w14:textId="2D7145C3" w:rsidR="007075C5" w:rsidRDefault="007075C5" w:rsidP="007075C5">
            <w:r>
              <w:t>Documenters: RZ, SP, SV</w:t>
            </w:r>
          </w:p>
          <w:p w14:paraId="480CD9E5" w14:textId="48E25204" w:rsidR="00D60069" w:rsidRPr="00D60069" w:rsidRDefault="00D60069" w:rsidP="00284200">
            <w:pPr>
              <w:spacing w:after="80"/>
            </w:pPr>
          </w:p>
        </w:tc>
        <w:tc>
          <w:tcPr>
            <w:tcW w:w="1854" w:type="dxa"/>
          </w:tcPr>
          <w:p w14:paraId="301003EE" w14:textId="510DE472" w:rsidR="00D60069" w:rsidRPr="00D60069" w:rsidRDefault="007075C5" w:rsidP="00284200">
            <w:pPr>
              <w:spacing w:after="80"/>
            </w:pPr>
            <w:r>
              <w:t>Wed 23</w:t>
            </w:r>
            <w:r w:rsidRPr="007075C5">
              <w:rPr>
                <w:vertAlign w:val="superscript"/>
              </w:rPr>
              <w:t>rd</w:t>
            </w:r>
            <w:r>
              <w:t xml:space="preserve"> Jan 2019 </w:t>
            </w:r>
          </w:p>
        </w:tc>
      </w:tr>
      <w:tr w:rsidR="00D60069" w:rsidRPr="00D60069" w14:paraId="4CB0BD4F" w14:textId="77777777" w:rsidTr="00284200">
        <w:tc>
          <w:tcPr>
            <w:tcW w:w="5310" w:type="dxa"/>
            <w:tcMar>
              <w:bottom w:w="288" w:type="dxa"/>
            </w:tcMar>
          </w:tcPr>
          <w:p w14:paraId="76AFFD77" w14:textId="6349F95F" w:rsidR="00D60069" w:rsidRPr="00D60069" w:rsidRDefault="007679F2" w:rsidP="00284200">
            <w:pPr>
              <w:pStyle w:val="ListBullet"/>
              <w:spacing w:after="80"/>
            </w:pPr>
            <w:r>
              <w:t>Record meeting in personal diaries, get familiar with GitHub, add personal diaries to GitHub</w:t>
            </w:r>
            <w:r w:rsidR="007075C5">
              <w:t xml:space="preserve">, Read over the project description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89BC660" w14:textId="2BB3180A" w:rsidR="00D60069" w:rsidRPr="00D60069" w:rsidRDefault="007075C5" w:rsidP="00284200">
            <w:pPr>
              <w:spacing w:after="80"/>
            </w:pPr>
            <w:r>
              <w:t xml:space="preserve">Everyone </w:t>
            </w:r>
          </w:p>
        </w:tc>
        <w:tc>
          <w:tcPr>
            <w:tcW w:w="1854" w:type="dxa"/>
            <w:tcMar>
              <w:bottom w:w="288" w:type="dxa"/>
            </w:tcMar>
          </w:tcPr>
          <w:p w14:paraId="6B162C5C" w14:textId="60BDC04E" w:rsidR="00D60069" w:rsidRPr="00D60069" w:rsidRDefault="007075C5" w:rsidP="00284200">
            <w:pPr>
              <w:spacing w:after="80"/>
            </w:pPr>
            <w:r>
              <w:t>Wed 23</w:t>
            </w:r>
            <w:r w:rsidRPr="007075C5">
              <w:rPr>
                <w:vertAlign w:val="superscript"/>
              </w:rPr>
              <w:t>rd</w:t>
            </w:r>
            <w:r>
              <w:t xml:space="preserve"> Jan 2019 </w:t>
            </w:r>
          </w:p>
        </w:tc>
      </w:tr>
      <w:tr w:rsidR="007679F2" w:rsidRPr="00D60069" w14:paraId="5FDB02D5" w14:textId="77777777" w:rsidTr="00284200">
        <w:tc>
          <w:tcPr>
            <w:tcW w:w="5310" w:type="dxa"/>
            <w:tcMar>
              <w:bottom w:w="288" w:type="dxa"/>
            </w:tcMar>
          </w:tcPr>
          <w:p w14:paraId="5162D7EC" w14:textId="5BC3F85C" w:rsidR="007679F2" w:rsidRDefault="007075C5" w:rsidP="00284200">
            <w:pPr>
              <w:pStyle w:val="ListBullet"/>
            </w:pPr>
            <w:r>
              <w:t xml:space="preserve">Looking to Unit Testing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F9FEDB" w14:textId="77777777" w:rsidR="007075C5" w:rsidRPr="00D60069" w:rsidRDefault="007075C5" w:rsidP="007075C5">
            <w:pPr>
              <w:pStyle w:val="ListBullet"/>
              <w:numPr>
                <w:ilvl w:val="0"/>
                <w:numId w:val="0"/>
              </w:numPr>
            </w:pPr>
            <w:bookmarkStart w:id="7" w:name="_GoBack"/>
            <w:r>
              <w:t xml:space="preserve">Quality Assurance: AP, MW </w:t>
            </w:r>
          </w:p>
          <w:bookmarkEnd w:id="7"/>
          <w:p w14:paraId="580264B4" w14:textId="77777777" w:rsidR="007679F2" w:rsidRDefault="007679F2" w:rsidP="00284200"/>
        </w:tc>
        <w:tc>
          <w:tcPr>
            <w:tcW w:w="1854" w:type="dxa"/>
            <w:tcMar>
              <w:bottom w:w="288" w:type="dxa"/>
            </w:tcMar>
          </w:tcPr>
          <w:p w14:paraId="6EDE43C6" w14:textId="4C656FF8" w:rsidR="007679F2" w:rsidRPr="00D60069" w:rsidRDefault="007075C5" w:rsidP="00284200">
            <w:r>
              <w:lastRenderedPageBreak/>
              <w:t>Wed 23</w:t>
            </w:r>
            <w:r w:rsidRPr="007075C5">
              <w:rPr>
                <w:vertAlign w:val="superscript"/>
              </w:rPr>
              <w:t>rd</w:t>
            </w:r>
            <w:r>
              <w:t xml:space="preserve"> Jan 2019 </w:t>
            </w:r>
          </w:p>
        </w:tc>
      </w:tr>
    </w:tbl>
    <w:p w14:paraId="335B4B27" w14:textId="77777777" w:rsidR="002B2D13" w:rsidRPr="00D60069" w:rsidRDefault="009E40A1">
      <w:pPr>
        <w:pStyle w:val="Heading1"/>
      </w:pPr>
      <w:sdt>
        <w:sdtPr>
          <w:id w:val="-1794281877"/>
          <w:placeholder>
            <w:docPart w:val="9DBB3ECB67CF4C36BC8F314F6BE77966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14:paraId="15A0D489" w14:textId="56126175" w:rsidR="002B2D13" w:rsidRDefault="009E40A1" w:rsidP="007075C5">
      <w:pPr>
        <w:pStyle w:val="Heading4"/>
      </w:pPr>
      <w:sdt>
        <w:sdtPr>
          <w:id w:val="1633520843"/>
          <w:placeholder>
            <w:docPart w:val="341A909CD8BB407AB724E211890E5DB3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  <w:r w:rsidR="007075C5">
        <w:t xml:space="preserve"> </w:t>
      </w:r>
      <w:r w:rsidR="007075C5">
        <w:tab/>
      </w:r>
      <w:r w:rsidR="007075C5">
        <w:tab/>
      </w:r>
      <w:r w:rsidR="007075C5">
        <w:tab/>
      </w:r>
      <w:r w:rsidR="007075C5">
        <w:tab/>
      </w:r>
      <w:r w:rsidR="007075C5">
        <w:tab/>
      </w:r>
      <w:r w:rsidR="007075C5">
        <w:tab/>
      </w:r>
      <w:r w:rsidR="007075C5">
        <w:tab/>
      </w:r>
      <w:r w:rsidR="007075C5">
        <w:tab/>
      </w:r>
    </w:p>
    <w:p w14:paraId="1A31BC45" w14:textId="2ECFB74C" w:rsidR="007075C5" w:rsidRDefault="007075C5" w:rsidP="007075C5">
      <w:pPr>
        <w:pStyle w:val="Heading4"/>
      </w:pPr>
      <w:r>
        <w:t xml:space="preserve">Labs aren’t mandatory. They’re only a scheduled meeting time for teams. We need to be there for </w:t>
      </w:r>
      <w:r w:rsidR="00B11A31">
        <w:t>demos,</w:t>
      </w:r>
      <w:r>
        <w:t xml:space="preserve"> however.</w:t>
      </w:r>
    </w:p>
    <w:bookmarkEnd w:id="0"/>
    <w:p w14:paraId="69D6978B" w14:textId="77777777" w:rsidR="007075C5" w:rsidRPr="00D60069" w:rsidRDefault="007075C5" w:rsidP="007075C5">
      <w:pPr>
        <w:pStyle w:val="Heading4"/>
      </w:pPr>
    </w:p>
    <w:sectPr w:rsidR="007075C5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0EF69" w14:textId="77777777" w:rsidR="009E40A1" w:rsidRDefault="009E40A1">
      <w:pPr>
        <w:spacing w:before="0" w:after="0"/>
      </w:pPr>
      <w:r>
        <w:separator/>
      </w:r>
    </w:p>
  </w:endnote>
  <w:endnote w:type="continuationSeparator" w:id="0">
    <w:p w14:paraId="7F14072C" w14:textId="77777777" w:rsidR="009E40A1" w:rsidRDefault="009E40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F5A87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D0BF7" w14:textId="77777777" w:rsidR="009E40A1" w:rsidRDefault="009E40A1">
      <w:pPr>
        <w:spacing w:before="0" w:after="0"/>
      </w:pPr>
      <w:r>
        <w:separator/>
      </w:r>
    </w:p>
  </w:footnote>
  <w:footnote w:type="continuationSeparator" w:id="0">
    <w:p w14:paraId="371FF8C7" w14:textId="77777777" w:rsidR="009E40A1" w:rsidRDefault="009E40A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B5279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06E6F22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219B"/>
    <w:multiLevelType w:val="hybridMultilevel"/>
    <w:tmpl w:val="BBD8FB2A"/>
    <w:lvl w:ilvl="0" w:tplc="8F9E153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9B"/>
    <w:rsid w:val="00101EB1"/>
    <w:rsid w:val="001E0877"/>
    <w:rsid w:val="002B2D13"/>
    <w:rsid w:val="0034721D"/>
    <w:rsid w:val="003D5BF7"/>
    <w:rsid w:val="003F257D"/>
    <w:rsid w:val="004F31D5"/>
    <w:rsid w:val="00537B51"/>
    <w:rsid w:val="005A7328"/>
    <w:rsid w:val="00616245"/>
    <w:rsid w:val="006344A8"/>
    <w:rsid w:val="007075C5"/>
    <w:rsid w:val="00715983"/>
    <w:rsid w:val="00734EEC"/>
    <w:rsid w:val="007679F2"/>
    <w:rsid w:val="00791A8D"/>
    <w:rsid w:val="007F04FA"/>
    <w:rsid w:val="00914716"/>
    <w:rsid w:val="00957202"/>
    <w:rsid w:val="0095729B"/>
    <w:rsid w:val="009E40A1"/>
    <w:rsid w:val="00A006DE"/>
    <w:rsid w:val="00B05BBA"/>
    <w:rsid w:val="00B11A31"/>
    <w:rsid w:val="00D60069"/>
    <w:rsid w:val="00D62E01"/>
    <w:rsid w:val="00D661EE"/>
    <w:rsid w:val="00E048B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4974E"/>
  <w15:docId w15:val="{8E8C3185-B0A3-4620-9166-FF202044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1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A6A3CA52704032A09EA2803456C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8BC17-38DF-4BEC-A6EC-5FF9E56B9681}"/>
      </w:docPartPr>
      <w:docPartBody>
        <w:p w:rsidR="00401744" w:rsidRDefault="00F437AF">
          <w:pPr>
            <w:pStyle w:val="6EA6A3CA52704032A09EA2803456C3A8"/>
          </w:pPr>
          <w:r>
            <w:t>Minutes</w:t>
          </w:r>
        </w:p>
      </w:docPartBody>
    </w:docPart>
    <w:docPart>
      <w:docPartPr>
        <w:name w:val="C2D3F6E1849D42A088BBB9C60673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A3BF-259D-4174-BDEC-126283670017}"/>
      </w:docPartPr>
      <w:docPartBody>
        <w:p w:rsidR="00401744" w:rsidRDefault="00F437AF">
          <w:pPr>
            <w:pStyle w:val="C2D3F6E1849D42A088BBB9C606732FB2"/>
          </w:pPr>
          <w:r>
            <w:t>Agenda item:</w:t>
          </w:r>
        </w:p>
      </w:docPartBody>
    </w:docPart>
    <w:docPart>
      <w:docPartPr>
        <w:name w:val="122013BABF474FEC83203AAB3F563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54CF2-0FF0-48F1-B8C9-4F40BF53B9F9}"/>
      </w:docPartPr>
      <w:docPartBody>
        <w:p w:rsidR="00401744" w:rsidRDefault="00F437AF">
          <w:pPr>
            <w:pStyle w:val="122013BABF474FEC83203AAB3F563E70"/>
          </w:pPr>
          <w:r>
            <w:t>Discussion:</w:t>
          </w:r>
        </w:p>
      </w:docPartBody>
    </w:docPart>
    <w:docPart>
      <w:docPartPr>
        <w:name w:val="30BB23E4CA59450C9B466D932B051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B1C9A-A291-4DF5-A401-7574C10E1028}"/>
      </w:docPartPr>
      <w:docPartBody>
        <w:p w:rsidR="00401744" w:rsidRDefault="00F437AF">
          <w:pPr>
            <w:pStyle w:val="30BB23E4CA59450C9B466D932B051B10"/>
          </w:pPr>
          <w:r>
            <w:t>Conclusions:</w:t>
          </w:r>
        </w:p>
      </w:docPartBody>
    </w:docPart>
    <w:docPart>
      <w:docPartPr>
        <w:name w:val="45A1A5B41F364D1C99D37D1B1DE3C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8413D-8A16-4A81-B27A-C96BA29BD723}"/>
      </w:docPartPr>
      <w:docPartBody>
        <w:p w:rsidR="00401744" w:rsidRDefault="00F437AF">
          <w:pPr>
            <w:pStyle w:val="45A1A5B41F364D1C99D37D1B1DE3CF46"/>
          </w:pPr>
          <w:r>
            <w:t>Action items</w:t>
          </w:r>
        </w:p>
      </w:docPartBody>
    </w:docPart>
    <w:docPart>
      <w:docPartPr>
        <w:name w:val="B772CA74485A4888AD40CD13FF8AB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67E21-34CE-4C2C-A3DF-FDBAF56087D4}"/>
      </w:docPartPr>
      <w:docPartBody>
        <w:p w:rsidR="00401744" w:rsidRDefault="00F437AF">
          <w:pPr>
            <w:pStyle w:val="B772CA74485A4888AD40CD13FF8ABABC"/>
          </w:pPr>
          <w:r>
            <w:t>Person responsible</w:t>
          </w:r>
        </w:p>
      </w:docPartBody>
    </w:docPart>
    <w:docPart>
      <w:docPartPr>
        <w:name w:val="2567EF698303492DA14494B2110C8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D91BD-E35B-4B07-AFAF-8BF1CB641351}"/>
      </w:docPartPr>
      <w:docPartBody>
        <w:p w:rsidR="00401744" w:rsidRDefault="00F437AF">
          <w:pPr>
            <w:pStyle w:val="2567EF698303492DA14494B2110C8127"/>
          </w:pPr>
          <w:r>
            <w:t>Deadline</w:t>
          </w:r>
        </w:p>
      </w:docPartBody>
    </w:docPart>
    <w:docPart>
      <w:docPartPr>
        <w:name w:val="E4344155E5A14F878B241EBB3972C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F639A-0E90-4F48-8405-A5704B317F44}"/>
      </w:docPartPr>
      <w:docPartBody>
        <w:p w:rsidR="00401744" w:rsidRDefault="00F437AF">
          <w:pPr>
            <w:pStyle w:val="E4344155E5A14F878B241EBB3972C76E"/>
          </w:pPr>
          <w:r>
            <w:t>Agenda item:</w:t>
          </w:r>
        </w:p>
      </w:docPartBody>
    </w:docPart>
    <w:docPart>
      <w:docPartPr>
        <w:name w:val="D61B44A4532E45099EA6D7494CB75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545BE-C359-4705-9FF3-D55836187518}"/>
      </w:docPartPr>
      <w:docPartBody>
        <w:p w:rsidR="00401744" w:rsidRDefault="00F437AF">
          <w:pPr>
            <w:pStyle w:val="D61B44A4532E45099EA6D7494CB753A8"/>
          </w:pPr>
          <w:r>
            <w:t>Discussion:</w:t>
          </w:r>
        </w:p>
      </w:docPartBody>
    </w:docPart>
    <w:docPart>
      <w:docPartPr>
        <w:name w:val="05C79CEED7114DC88E30C615B423D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8A737-9432-48E2-AB55-78CA879CDB9E}"/>
      </w:docPartPr>
      <w:docPartBody>
        <w:p w:rsidR="00401744" w:rsidRDefault="00F437AF">
          <w:pPr>
            <w:pStyle w:val="05C79CEED7114DC88E30C615B423DF1C"/>
          </w:pPr>
          <w:r>
            <w:t>Conclusions:</w:t>
          </w:r>
        </w:p>
      </w:docPartBody>
    </w:docPart>
    <w:docPart>
      <w:docPartPr>
        <w:name w:val="85826C8DDB244C9B9E7205A4BC28E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D2961-F980-4EA1-AF98-D3D9F52A53AF}"/>
      </w:docPartPr>
      <w:docPartBody>
        <w:p w:rsidR="00401744" w:rsidRDefault="00F437AF">
          <w:pPr>
            <w:pStyle w:val="85826C8DDB244C9B9E7205A4BC28EFDD"/>
          </w:pPr>
          <w:r>
            <w:t>Action items</w:t>
          </w:r>
        </w:p>
      </w:docPartBody>
    </w:docPart>
    <w:docPart>
      <w:docPartPr>
        <w:name w:val="539D102894E349B0A992D08DFD673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083CF-0361-4F18-9446-11060E3AE731}"/>
      </w:docPartPr>
      <w:docPartBody>
        <w:p w:rsidR="00401744" w:rsidRDefault="00F437AF">
          <w:pPr>
            <w:pStyle w:val="539D102894E349B0A992D08DFD6733B3"/>
          </w:pPr>
          <w:r>
            <w:t>Person responsible</w:t>
          </w:r>
        </w:p>
      </w:docPartBody>
    </w:docPart>
    <w:docPart>
      <w:docPartPr>
        <w:name w:val="7505581878014C06ABD3E9D038960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B20C1-8BEB-4E9E-B85E-686A90F87713}"/>
      </w:docPartPr>
      <w:docPartBody>
        <w:p w:rsidR="00401744" w:rsidRDefault="00F437AF">
          <w:pPr>
            <w:pStyle w:val="7505581878014C06ABD3E9D038960039"/>
          </w:pPr>
          <w:r>
            <w:t>Deadline</w:t>
          </w:r>
        </w:p>
      </w:docPartBody>
    </w:docPart>
    <w:docPart>
      <w:docPartPr>
        <w:name w:val="C192A4345A4C4111A7D279A000565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25EE8-7F28-4821-9C21-6992F01F28F6}"/>
      </w:docPartPr>
      <w:docPartBody>
        <w:p w:rsidR="00401744" w:rsidRDefault="00F437AF">
          <w:pPr>
            <w:pStyle w:val="C192A4345A4C4111A7D279A000565A8C"/>
          </w:pPr>
          <w:r>
            <w:t>Agenda item:</w:t>
          </w:r>
        </w:p>
      </w:docPartBody>
    </w:docPart>
    <w:docPart>
      <w:docPartPr>
        <w:name w:val="DE5CA3DC744B42279E0D5EFA6555A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795C9-9ED4-410F-B3C8-B169214AA361}"/>
      </w:docPartPr>
      <w:docPartBody>
        <w:p w:rsidR="00401744" w:rsidRDefault="00F437AF">
          <w:pPr>
            <w:pStyle w:val="DE5CA3DC744B42279E0D5EFA6555A358"/>
          </w:pPr>
          <w:r>
            <w:t>Discussion:</w:t>
          </w:r>
        </w:p>
      </w:docPartBody>
    </w:docPart>
    <w:docPart>
      <w:docPartPr>
        <w:name w:val="121B9CE51C6D4409B580F52C2EA41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EAFAB-199F-47B3-8F15-9CAEED2D4BDF}"/>
      </w:docPartPr>
      <w:docPartBody>
        <w:p w:rsidR="00401744" w:rsidRDefault="00F437AF">
          <w:pPr>
            <w:pStyle w:val="121B9CE51C6D4409B580F52C2EA41DE7"/>
          </w:pPr>
          <w:r>
            <w:t>Conclusions:</w:t>
          </w:r>
        </w:p>
      </w:docPartBody>
    </w:docPart>
    <w:docPart>
      <w:docPartPr>
        <w:name w:val="519CFA362D204196B73F96BBA70F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1C26D-9071-4104-BA24-91C185CA9B8E}"/>
      </w:docPartPr>
      <w:docPartBody>
        <w:p w:rsidR="00401744" w:rsidRDefault="00F437AF">
          <w:pPr>
            <w:pStyle w:val="519CFA362D204196B73F96BBA70FCEB9"/>
          </w:pPr>
          <w:r>
            <w:t>Action items</w:t>
          </w:r>
        </w:p>
      </w:docPartBody>
    </w:docPart>
    <w:docPart>
      <w:docPartPr>
        <w:name w:val="3019E4A32AFC4BA68788B9FE89AD4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3A99C-5311-4AEC-AB29-D7CC8BECD22D}"/>
      </w:docPartPr>
      <w:docPartBody>
        <w:p w:rsidR="00401744" w:rsidRDefault="00F437AF">
          <w:pPr>
            <w:pStyle w:val="3019E4A32AFC4BA68788B9FE89AD4B71"/>
          </w:pPr>
          <w:r>
            <w:t>Person responsible</w:t>
          </w:r>
        </w:p>
      </w:docPartBody>
    </w:docPart>
    <w:docPart>
      <w:docPartPr>
        <w:name w:val="8041A8FF12624D9F8D47DDF965121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26254-627B-4E37-B664-E1719FD90E1A}"/>
      </w:docPartPr>
      <w:docPartBody>
        <w:p w:rsidR="00401744" w:rsidRDefault="00F437AF">
          <w:pPr>
            <w:pStyle w:val="8041A8FF12624D9F8D47DDF96512150F"/>
          </w:pPr>
          <w:r>
            <w:t>Deadline</w:t>
          </w:r>
        </w:p>
      </w:docPartBody>
    </w:docPart>
    <w:docPart>
      <w:docPartPr>
        <w:name w:val="9DBB3ECB67CF4C36BC8F314F6BE77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2B1C8-7337-49B9-BF17-D74BE1BA9B8C}"/>
      </w:docPartPr>
      <w:docPartBody>
        <w:p w:rsidR="00401744" w:rsidRDefault="00F437AF">
          <w:pPr>
            <w:pStyle w:val="9DBB3ECB67CF4C36BC8F314F6BE77966"/>
          </w:pPr>
          <w:r>
            <w:t>Other Information</w:t>
          </w:r>
        </w:p>
      </w:docPartBody>
    </w:docPart>
    <w:docPart>
      <w:docPartPr>
        <w:name w:val="341A909CD8BB407AB724E211890E5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C0325-CDE7-48EB-9F81-F6359411003F}"/>
      </w:docPartPr>
      <w:docPartBody>
        <w:p w:rsidR="00401744" w:rsidRDefault="00F437AF">
          <w:pPr>
            <w:pStyle w:val="341A909CD8BB407AB724E211890E5DB3"/>
          </w:pPr>
          <w:r>
            <w:t>Special notes:</w:t>
          </w:r>
        </w:p>
      </w:docPartBody>
    </w:docPart>
    <w:docPart>
      <w:docPartPr>
        <w:name w:val="AE2CD690B4CB4E178CB807795FFFC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2B72B-DF49-4EE0-B42E-DAFE5C582484}"/>
      </w:docPartPr>
      <w:docPartBody>
        <w:p w:rsidR="00401744" w:rsidRDefault="004D7965" w:rsidP="004D7965">
          <w:pPr>
            <w:pStyle w:val="AE2CD690B4CB4E178CB807795FFFCDD2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65"/>
    <w:rsid w:val="00401744"/>
    <w:rsid w:val="004D7965"/>
    <w:rsid w:val="00632424"/>
    <w:rsid w:val="00F4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78BB608AC645A3B0735E7E83A9C9CF">
    <w:name w:val="E478BB608AC645A3B0735E7E83A9C9CF"/>
  </w:style>
  <w:style w:type="paragraph" w:customStyle="1" w:styleId="0A50AC0E5493432586C9A078DEDA401E">
    <w:name w:val="0A50AC0E5493432586C9A078DEDA401E"/>
  </w:style>
  <w:style w:type="paragraph" w:customStyle="1" w:styleId="02C8E238D62E409294886CFC108073BA">
    <w:name w:val="02C8E238D62E409294886CFC108073BA"/>
  </w:style>
  <w:style w:type="paragraph" w:customStyle="1" w:styleId="19E1D920B399476FB10EDFE88696FC6A">
    <w:name w:val="19E1D920B399476FB10EDFE88696FC6A"/>
  </w:style>
  <w:style w:type="paragraph" w:customStyle="1" w:styleId="5039664D391A4AF6934612792E89D108">
    <w:name w:val="5039664D391A4AF6934612792E89D108"/>
  </w:style>
  <w:style w:type="paragraph" w:customStyle="1" w:styleId="978BC685F3294C88A1675AE246F3C64F">
    <w:name w:val="978BC685F3294C88A1675AE246F3C64F"/>
  </w:style>
  <w:style w:type="paragraph" w:customStyle="1" w:styleId="EEFA1A30C397458996293BBB5430BA0C">
    <w:name w:val="EEFA1A30C397458996293BBB5430BA0C"/>
  </w:style>
  <w:style w:type="paragraph" w:customStyle="1" w:styleId="99903D661F094C1F88ABCD87B48F00BC">
    <w:name w:val="99903D661F094C1F88ABCD87B48F00BC"/>
  </w:style>
  <w:style w:type="paragraph" w:customStyle="1" w:styleId="AA51FBE7B6A3475C94BF469F1F8C55CD">
    <w:name w:val="AA51FBE7B6A3475C94BF469F1F8C55CD"/>
  </w:style>
  <w:style w:type="paragraph" w:customStyle="1" w:styleId="C4BEE8BD362A4E74B113A219669E8FB0">
    <w:name w:val="C4BEE8BD362A4E74B113A219669E8FB0"/>
  </w:style>
  <w:style w:type="paragraph" w:customStyle="1" w:styleId="648FD6BA27744EFA847203DECEFC102A">
    <w:name w:val="648FD6BA27744EFA847203DECEFC102A"/>
  </w:style>
  <w:style w:type="paragraph" w:customStyle="1" w:styleId="D5AD94258924433F9C62D73D38425575">
    <w:name w:val="D5AD94258924433F9C62D73D38425575"/>
  </w:style>
  <w:style w:type="paragraph" w:customStyle="1" w:styleId="2ACD1FA9A59C4AFFA579B1CB166E5ABC">
    <w:name w:val="2ACD1FA9A59C4AFFA579B1CB166E5ABC"/>
  </w:style>
  <w:style w:type="paragraph" w:customStyle="1" w:styleId="AE2E4758775C422CB5EEF6DCA11B6BE6">
    <w:name w:val="AE2E4758775C422CB5EEF6DCA11B6BE6"/>
  </w:style>
  <w:style w:type="paragraph" w:customStyle="1" w:styleId="F9CD27A58E92485080CEE6AF7EFBCBBA">
    <w:name w:val="F9CD27A58E92485080CEE6AF7EFBCBBA"/>
  </w:style>
  <w:style w:type="paragraph" w:customStyle="1" w:styleId="EF691AF91A154CA5BC567AC3A7A348AB">
    <w:name w:val="EF691AF91A154CA5BC567AC3A7A348AB"/>
  </w:style>
  <w:style w:type="paragraph" w:customStyle="1" w:styleId="263E59C46A9943F3B4631C7B9BC9EA89">
    <w:name w:val="263E59C46A9943F3B4631C7B9BC9EA89"/>
  </w:style>
  <w:style w:type="paragraph" w:customStyle="1" w:styleId="E103EC4B7BC346A9A33B746E8C95E310">
    <w:name w:val="E103EC4B7BC346A9A33B746E8C95E310"/>
  </w:style>
  <w:style w:type="paragraph" w:customStyle="1" w:styleId="886F1E75FCD840129F1498C3CA2CF906">
    <w:name w:val="886F1E75FCD840129F1498C3CA2CF906"/>
  </w:style>
  <w:style w:type="paragraph" w:customStyle="1" w:styleId="91AF24F1DA4048E69A86658D882216B2">
    <w:name w:val="91AF24F1DA4048E69A86658D882216B2"/>
  </w:style>
  <w:style w:type="paragraph" w:customStyle="1" w:styleId="6EA6A3CA52704032A09EA2803456C3A8">
    <w:name w:val="6EA6A3CA52704032A09EA2803456C3A8"/>
  </w:style>
  <w:style w:type="paragraph" w:customStyle="1" w:styleId="C2D3F6E1849D42A088BBB9C606732FB2">
    <w:name w:val="C2D3F6E1849D42A088BBB9C606732FB2"/>
  </w:style>
  <w:style w:type="paragraph" w:customStyle="1" w:styleId="6CDE5B6D797A4383894A0914788D3636">
    <w:name w:val="6CDE5B6D797A4383894A0914788D3636"/>
  </w:style>
  <w:style w:type="paragraph" w:customStyle="1" w:styleId="F0E019D2ABD24B199DE5E61E56C8ED06">
    <w:name w:val="F0E019D2ABD24B199DE5E61E56C8ED06"/>
  </w:style>
  <w:style w:type="paragraph" w:customStyle="1" w:styleId="A7DE4E3F7F944578B79E427EF79FE5F7">
    <w:name w:val="A7DE4E3F7F944578B79E427EF79FE5F7"/>
  </w:style>
  <w:style w:type="paragraph" w:customStyle="1" w:styleId="122013BABF474FEC83203AAB3F563E70">
    <w:name w:val="122013BABF474FEC83203AAB3F563E70"/>
  </w:style>
  <w:style w:type="paragraph" w:customStyle="1" w:styleId="8D276D65E24F4ACB9DE64BF8C4BA6AA1">
    <w:name w:val="8D276D65E24F4ACB9DE64BF8C4BA6AA1"/>
  </w:style>
  <w:style w:type="paragraph" w:customStyle="1" w:styleId="30BB23E4CA59450C9B466D932B051B10">
    <w:name w:val="30BB23E4CA59450C9B466D932B051B10"/>
  </w:style>
  <w:style w:type="paragraph" w:customStyle="1" w:styleId="A6E1A8E71D3041A3B55981C36C580F47">
    <w:name w:val="A6E1A8E71D3041A3B55981C36C580F47"/>
  </w:style>
  <w:style w:type="paragraph" w:customStyle="1" w:styleId="45A1A5B41F364D1C99D37D1B1DE3CF46">
    <w:name w:val="45A1A5B41F364D1C99D37D1B1DE3CF46"/>
  </w:style>
  <w:style w:type="paragraph" w:customStyle="1" w:styleId="B772CA74485A4888AD40CD13FF8ABABC">
    <w:name w:val="B772CA74485A4888AD40CD13FF8ABABC"/>
  </w:style>
  <w:style w:type="paragraph" w:customStyle="1" w:styleId="2567EF698303492DA14494B2110C8127">
    <w:name w:val="2567EF698303492DA14494B2110C8127"/>
  </w:style>
  <w:style w:type="paragraph" w:customStyle="1" w:styleId="E7A5731F90A14362AD772131BD383100">
    <w:name w:val="E7A5731F90A14362AD772131BD383100"/>
  </w:style>
  <w:style w:type="paragraph" w:customStyle="1" w:styleId="E6BC16AD2583491C958234828D3B5D4C">
    <w:name w:val="E6BC16AD2583491C958234828D3B5D4C"/>
  </w:style>
  <w:style w:type="paragraph" w:customStyle="1" w:styleId="840C9A6378C545BC9EF65EF10559F119">
    <w:name w:val="840C9A6378C545BC9EF65EF10559F119"/>
  </w:style>
  <w:style w:type="paragraph" w:customStyle="1" w:styleId="F2D420814A2C42E6BD986DB9294AD63C">
    <w:name w:val="F2D420814A2C42E6BD986DB9294AD63C"/>
  </w:style>
  <w:style w:type="paragraph" w:customStyle="1" w:styleId="D35137FD832749FCAE0DB19714CB0413">
    <w:name w:val="D35137FD832749FCAE0DB19714CB0413"/>
  </w:style>
  <w:style w:type="paragraph" w:customStyle="1" w:styleId="0064008573164EC591211366BD9ECA79">
    <w:name w:val="0064008573164EC591211366BD9ECA79"/>
  </w:style>
  <w:style w:type="paragraph" w:customStyle="1" w:styleId="5DDC303CFB87463A9A9D7F356A6EBB77">
    <w:name w:val="5DDC303CFB87463A9A9D7F356A6EBB77"/>
  </w:style>
  <w:style w:type="paragraph" w:customStyle="1" w:styleId="B12ADD932119466E9D719C38901B5A3D">
    <w:name w:val="B12ADD932119466E9D719C38901B5A3D"/>
  </w:style>
  <w:style w:type="paragraph" w:customStyle="1" w:styleId="79B38B49BC484AA2A4FC1E775569BCD2">
    <w:name w:val="79B38B49BC484AA2A4FC1E775569BCD2"/>
  </w:style>
  <w:style w:type="paragraph" w:customStyle="1" w:styleId="E4344155E5A14F878B241EBB3972C76E">
    <w:name w:val="E4344155E5A14F878B241EBB3972C76E"/>
  </w:style>
  <w:style w:type="paragraph" w:customStyle="1" w:styleId="F74AEAA581D7402DB4F1EC579AB36EE7">
    <w:name w:val="F74AEAA581D7402DB4F1EC579AB36EE7"/>
  </w:style>
  <w:style w:type="paragraph" w:customStyle="1" w:styleId="2F06CD943B094765BFA160ABD08FD57A">
    <w:name w:val="2F06CD943B094765BFA160ABD08FD57A"/>
  </w:style>
  <w:style w:type="paragraph" w:customStyle="1" w:styleId="7B497AA42DB24085A37AA35D5DDCD31D">
    <w:name w:val="7B497AA42DB24085A37AA35D5DDCD31D"/>
  </w:style>
  <w:style w:type="paragraph" w:customStyle="1" w:styleId="D61B44A4532E45099EA6D7494CB753A8">
    <w:name w:val="D61B44A4532E45099EA6D7494CB753A8"/>
  </w:style>
  <w:style w:type="paragraph" w:customStyle="1" w:styleId="5B9D04268FF349B28599222EA72F09F4">
    <w:name w:val="5B9D04268FF349B28599222EA72F09F4"/>
  </w:style>
  <w:style w:type="paragraph" w:customStyle="1" w:styleId="05C79CEED7114DC88E30C615B423DF1C">
    <w:name w:val="05C79CEED7114DC88E30C615B423DF1C"/>
  </w:style>
  <w:style w:type="paragraph" w:customStyle="1" w:styleId="505F32ED077749E0AB2A9417D7CD5111">
    <w:name w:val="505F32ED077749E0AB2A9417D7CD5111"/>
  </w:style>
  <w:style w:type="paragraph" w:customStyle="1" w:styleId="85826C8DDB244C9B9E7205A4BC28EFDD">
    <w:name w:val="85826C8DDB244C9B9E7205A4BC28EFDD"/>
  </w:style>
  <w:style w:type="paragraph" w:customStyle="1" w:styleId="539D102894E349B0A992D08DFD6733B3">
    <w:name w:val="539D102894E349B0A992D08DFD6733B3"/>
  </w:style>
  <w:style w:type="paragraph" w:customStyle="1" w:styleId="7505581878014C06ABD3E9D038960039">
    <w:name w:val="7505581878014C06ABD3E9D038960039"/>
  </w:style>
  <w:style w:type="paragraph" w:customStyle="1" w:styleId="0CBEEC40CA5440E4902CED27AD8C6441">
    <w:name w:val="0CBEEC40CA5440E4902CED27AD8C6441"/>
  </w:style>
  <w:style w:type="paragraph" w:customStyle="1" w:styleId="CEB3D3B7D5444965AF421852910129E9">
    <w:name w:val="CEB3D3B7D5444965AF421852910129E9"/>
  </w:style>
  <w:style w:type="paragraph" w:customStyle="1" w:styleId="32BCC8E4DBD443C3BAF5CF0EEA0B0F72">
    <w:name w:val="32BCC8E4DBD443C3BAF5CF0EEA0B0F72"/>
  </w:style>
  <w:style w:type="paragraph" w:customStyle="1" w:styleId="2C7D98A0A9F54A9CBD908C11A3493C69">
    <w:name w:val="2C7D98A0A9F54A9CBD908C11A3493C69"/>
  </w:style>
  <w:style w:type="paragraph" w:customStyle="1" w:styleId="C004D5FE1E3043389E32E2F529F9F981">
    <w:name w:val="C004D5FE1E3043389E32E2F529F9F981"/>
  </w:style>
  <w:style w:type="paragraph" w:customStyle="1" w:styleId="E294C39188DE463EA37D83ED51F76FBB">
    <w:name w:val="E294C39188DE463EA37D83ED51F76FBB"/>
  </w:style>
  <w:style w:type="paragraph" w:customStyle="1" w:styleId="EA522BAC2ADF4082B36B017743A20007">
    <w:name w:val="EA522BAC2ADF4082B36B017743A20007"/>
  </w:style>
  <w:style w:type="paragraph" w:customStyle="1" w:styleId="58DBD71041C34085B352D9D2F42027BC">
    <w:name w:val="58DBD71041C34085B352D9D2F42027BC"/>
  </w:style>
  <w:style w:type="paragraph" w:customStyle="1" w:styleId="C6F5731E8C5044E694E9231B1E738648">
    <w:name w:val="C6F5731E8C5044E694E9231B1E738648"/>
  </w:style>
  <w:style w:type="paragraph" w:customStyle="1" w:styleId="C192A4345A4C4111A7D279A000565A8C">
    <w:name w:val="C192A4345A4C4111A7D279A000565A8C"/>
  </w:style>
  <w:style w:type="paragraph" w:customStyle="1" w:styleId="39181D8BD04E45A4A24148B1C2501FB8">
    <w:name w:val="39181D8BD04E45A4A24148B1C2501FB8"/>
  </w:style>
  <w:style w:type="paragraph" w:customStyle="1" w:styleId="522C2B0BCA7541A89C1E37A158181D19">
    <w:name w:val="522C2B0BCA7541A89C1E37A158181D19"/>
  </w:style>
  <w:style w:type="paragraph" w:customStyle="1" w:styleId="ED8B761B900249038CC4DF47518BF75B">
    <w:name w:val="ED8B761B900249038CC4DF47518BF75B"/>
  </w:style>
  <w:style w:type="paragraph" w:customStyle="1" w:styleId="DE5CA3DC744B42279E0D5EFA6555A358">
    <w:name w:val="DE5CA3DC744B42279E0D5EFA6555A358"/>
  </w:style>
  <w:style w:type="paragraph" w:customStyle="1" w:styleId="2912622C0CFE45CEA2B5707BCA3AEC08">
    <w:name w:val="2912622C0CFE45CEA2B5707BCA3AEC08"/>
  </w:style>
  <w:style w:type="paragraph" w:customStyle="1" w:styleId="121B9CE51C6D4409B580F52C2EA41DE7">
    <w:name w:val="121B9CE51C6D4409B580F52C2EA41DE7"/>
  </w:style>
  <w:style w:type="paragraph" w:customStyle="1" w:styleId="29DC9497440D4BB6B0A247D7345C62D7">
    <w:name w:val="29DC9497440D4BB6B0A247D7345C62D7"/>
  </w:style>
  <w:style w:type="paragraph" w:customStyle="1" w:styleId="519CFA362D204196B73F96BBA70FCEB9">
    <w:name w:val="519CFA362D204196B73F96BBA70FCEB9"/>
  </w:style>
  <w:style w:type="paragraph" w:customStyle="1" w:styleId="3019E4A32AFC4BA68788B9FE89AD4B71">
    <w:name w:val="3019E4A32AFC4BA68788B9FE89AD4B71"/>
  </w:style>
  <w:style w:type="paragraph" w:customStyle="1" w:styleId="8041A8FF12624D9F8D47DDF96512150F">
    <w:name w:val="8041A8FF12624D9F8D47DDF96512150F"/>
  </w:style>
  <w:style w:type="paragraph" w:customStyle="1" w:styleId="B6F012D283C54BD4892BF9610C75E75B">
    <w:name w:val="B6F012D283C54BD4892BF9610C75E75B"/>
  </w:style>
  <w:style w:type="paragraph" w:customStyle="1" w:styleId="71B0403DBB804F7798415EEF2635D924">
    <w:name w:val="71B0403DBB804F7798415EEF2635D924"/>
  </w:style>
  <w:style w:type="paragraph" w:customStyle="1" w:styleId="7A6F6D0DFAA54135AFB91C20876E628D">
    <w:name w:val="7A6F6D0DFAA54135AFB91C20876E628D"/>
  </w:style>
  <w:style w:type="paragraph" w:customStyle="1" w:styleId="90A16D5F97E840EE9553AEC4816EA785">
    <w:name w:val="90A16D5F97E840EE9553AEC4816EA785"/>
  </w:style>
  <w:style w:type="paragraph" w:customStyle="1" w:styleId="B83D0FEFA2374724A635BB389244BAC0">
    <w:name w:val="B83D0FEFA2374724A635BB389244BAC0"/>
  </w:style>
  <w:style w:type="paragraph" w:customStyle="1" w:styleId="C26D6D7FED174E6D8861C3E38FEA013C">
    <w:name w:val="C26D6D7FED174E6D8861C3E38FEA013C"/>
  </w:style>
  <w:style w:type="paragraph" w:customStyle="1" w:styleId="4C1CE554F7AA413083FB3AFFB34BF1FF">
    <w:name w:val="4C1CE554F7AA413083FB3AFFB34BF1FF"/>
  </w:style>
  <w:style w:type="paragraph" w:customStyle="1" w:styleId="D4C28E18D7494A07B365D77C32581BD6">
    <w:name w:val="D4C28E18D7494A07B365D77C32581BD6"/>
  </w:style>
  <w:style w:type="paragraph" w:customStyle="1" w:styleId="E1AA49121EE74758B2085F2FBD5A12D0">
    <w:name w:val="E1AA49121EE74758B2085F2FBD5A12D0"/>
  </w:style>
  <w:style w:type="paragraph" w:customStyle="1" w:styleId="9DBB3ECB67CF4C36BC8F314F6BE77966">
    <w:name w:val="9DBB3ECB67CF4C36BC8F314F6BE77966"/>
  </w:style>
  <w:style w:type="paragraph" w:customStyle="1" w:styleId="1BAC312BB8AD4FB28218913663089B77">
    <w:name w:val="1BAC312BB8AD4FB28218913663089B77"/>
  </w:style>
  <w:style w:type="paragraph" w:customStyle="1" w:styleId="EEE49D5567A14B69BE237496C5C920E6">
    <w:name w:val="EEE49D5567A14B69BE237496C5C920E6"/>
  </w:style>
  <w:style w:type="paragraph" w:customStyle="1" w:styleId="9752B3463CD448B2BD9C95AE8F9CC23F">
    <w:name w:val="9752B3463CD448B2BD9C95AE8F9CC23F"/>
  </w:style>
  <w:style w:type="paragraph" w:customStyle="1" w:styleId="A593972159A4488195D5206500ADCA13">
    <w:name w:val="A593972159A4488195D5206500ADCA13"/>
  </w:style>
  <w:style w:type="paragraph" w:customStyle="1" w:styleId="341A909CD8BB407AB724E211890E5DB3">
    <w:name w:val="341A909CD8BB407AB724E211890E5DB3"/>
  </w:style>
  <w:style w:type="paragraph" w:customStyle="1" w:styleId="0D9D012130E147038596D8C39DAD4647">
    <w:name w:val="0D9D012130E147038596D8C39DAD4647"/>
  </w:style>
  <w:style w:type="paragraph" w:customStyle="1" w:styleId="AE2CD690B4CB4E178CB807795FFFCDD2">
    <w:name w:val="AE2CD690B4CB4E178CB807795FFFCDD2"/>
    <w:rsid w:val="004D7965"/>
  </w:style>
  <w:style w:type="paragraph" w:customStyle="1" w:styleId="95A8D460C8E44B5A933A1AD31982398F">
    <w:name w:val="95A8D460C8E44B5A933A1AD31982398F"/>
    <w:rsid w:val="004D79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133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Shereece Victor</dc:creator>
  <cp:keywords/>
  <dc:description/>
  <cp:lastModifiedBy>Alex Victor</cp:lastModifiedBy>
  <cp:revision>2</cp:revision>
  <dcterms:created xsi:type="dcterms:W3CDTF">2019-01-17T06:49:00Z</dcterms:created>
  <dcterms:modified xsi:type="dcterms:W3CDTF">2019-02-06T22:02:00Z</dcterms:modified>
  <cp:version/>
</cp:coreProperties>
</file>