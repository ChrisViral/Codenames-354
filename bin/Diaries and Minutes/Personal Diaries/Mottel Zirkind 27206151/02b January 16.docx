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2A" w:rsidRPr="00A118A4" w:rsidRDefault="007B178D" w:rsidP="00E515E1">
      <w:pPr>
        <w:pStyle w:val="Heading1"/>
        <w:pBdr>
          <w:bottom w:val="single" w:sz="4" w:space="1" w:color="auto"/>
        </w:pBdr>
        <w:tabs>
          <w:tab w:val="right" w:pos="9360"/>
        </w:tabs>
        <w:spacing w:line="240" w:lineRule="auto"/>
        <w:rPr>
          <w:sz w:val="22"/>
          <w:szCs w:val="22"/>
        </w:rPr>
      </w:pPr>
      <w:r w:rsidRPr="002637D2">
        <w:rPr>
          <w:rFonts w:ascii="Bambusa Pro Basic" w:hAnsi="Bambusa Pro Basic"/>
          <w:b w:val="0"/>
          <w:sz w:val="28"/>
        </w:rPr>
        <w:t>Attended by</w:t>
      </w:r>
      <w:r w:rsidR="00B8778A">
        <w:rPr>
          <w:rFonts w:ascii="Bambusa Pro Basic" w:hAnsi="Bambusa Pro Basic"/>
          <w:b w:val="0"/>
          <w:sz w:val="28"/>
        </w:rPr>
        <w:t>:</w:t>
      </w:r>
      <w:r w:rsidR="00B8778A" w:rsidRPr="00B8778A">
        <w:t xml:space="preserve"> </w:t>
      </w:r>
      <w:r w:rsidR="00B8778A" w:rsidRPr="00B8778A">
        <w:rPr>
          <w:rFonts w:ascii="Bambusa Pro Basic" w:hAnsi="Bambusa Pro Basic"/>
          <w:b w:val="0"/>
          <w:sz w:val="28"/>
        </w:rPr>
        <w:t xml:space="preserve">Benjamin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Thérien</w:t>
      </w:r>
      <w:proofErr w:type="spellEnd"/>
      <w:r w:rsidR="008E5CC8">
        <w:rPr>
          <w:rFonts w:ascii="Bambusa Pro Basic" w:hAnsi="Bambusa Pro Basic"/>
          <w:b w:val="0"/>
          <w:sz w:val="28"/>
        </w:rPr>
        <w:t>,</w:t>
      </w:r>
      <w:r w:rsidR="008E5CC8" w:rsidRPr="008E5CC8">
        <w:t xml:space="preserve"> </w:t>
      </w:r>
      <w:proofErr w:type="spellStart"/>
      <w:r w:rsidR="008E5CC8" w:rsidRPr="008E5CC8">
        <w:rPr>
          <w:rFonts w:ascii="Bambusa Pro Basic" w:hAnsi="Bambusa Pro Basic"/>
          <w:b w:val="0"/>
          <w:sz w:val="28"/>
        </w:rPr>
        <w:t>Ashesh</w:t>
      </w:r>
      <w:proofErr w:type="spellEnd"/>
      <w:r w:rsidR="008E5CC8" w:rsidRPr="008E5CC8">
        <w:rPr>
          <w:rFonts w:ascii="Bambusa Pro Basic" w:hAnsi="Bambusa Pro Basic"/>
          <w:b w:val="0"/>
          <w:sz w:val="28"/>
        </w:rPr>
        <w:t xml:space="preserve"> Patel</w:t>
      </w:r>
      <w:r w:rsidR="00B8778A" w:rsidRPr="00B8778A">
        <w:rPr>
          <w:rFonts w:ascii="Bambusa Pro Basic" w:hAnsi="Bambusa Pro Basic"/>
          <w:b w:val="0"/>
          <w:sz w:val="28"/>
        </w:rPr>
        <w:t>,</w:t>
      </w:r>
      <w:r w:rsidR="00C5369D">
        <w:rPr>
          <w:rFonts w:ascii="Bambusa Pro Basic" w:hAnsi="Bambusa Pro Basic"/>
          <w:b w:val="0"/>
          <w:sz w:val="28"/>
        </w:rPr>
        <w:t xml:space="preserve"> </w:t>
      </w:r>
      <w:r w:rsidR="00F34A70" w:rsidRPr="00F34A70">
        <w:rPr>
          <w:rFonts w:ascii="Bambusa Pro Basic" w:hAnsi="Bambusa Pro Basic"/>
          <w:b w:val="0"/>
          <w:sz w:val="28"/>
        </w:rPr>
        <w:t>Christophe Savard</w:t>
      </w:r>
      <w:r w:rsidR="00F34A70">
        <w:rPr>
          <w:rFonts w:ascii="Bambusa Pro Basic" w:hAnsi="Bambusa Pro Basic"/>
          <w:b w:val="0"/>
          <w:sz w:val="28"/>
        </w:rPr>
        <w:t>,</w:t>
      </w:r>
      <w:r w:rsidR="002402C0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2402C0" w:rsidRPr="002402C0">
        <w:rPr>
          <w:rFonts w:ascii="Bambusa Pro Basic" w:hAnsi="Bambusa Pro Basic"/>
          <w:b w:val="0"/>
          <w:sz w:val="28"/>
        </w:rPr>
        <w:t>Micheal</w:t>
      </w:r>
      <w:proofErr w:type="spellEnd"/>
      <w:r w:rsidR="002402C0" w:rsidRPr="002402C0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2402C0" w:rsidRPr="002402C0">
        <w:rPr>
          <w:rFonts w:ascii="Bambusa Pro Basic" w:hAnsi="Bambusa Pro Basic"/>
          <w:b w:val="0"/>
          <w:sz w:val="28"/>
        </w:rPr>
        <w:t>Wilgus</w:t>
      </w:r>
      <w:proofErr w:type="spellEnd"/>
      <w:r w:rsidR="002402C0">
        <w:rPr>
          <w:rFonts w:ascii="Bambusa Pro Basic" w:hAnsi="Bambusa Pro Basic"/>
          <w:b w:val="0"/>
          <w:sz w:val="28"/>
        </w:rPr>
        <w:t>,</w:t>
      </w:r>
      <w:r w:rsidR="00F34A70" w:rsidRPr="00F34A70">
        <w:rPr>
          <w:rFonts w:ascii="Bambusa Pro Basic" w:hAnsi="Bambusa Pro Basic"/>
          <w:b w:val="0"/>
          <w:sz w:val="28"/>
        </w:rPr>
        <w:t xml:space="preserve"> </w:t>
      </w:r>
      <w:r w:rsidR="00C5369D">
        <w:rPr>
          <w:rFonts w:ascii="Bambusa Pro Basic" w:hAnsi="Bambusa Pro Basic"/>
          <w:b w:val="0"/>
          <w:sz w:val="28"/>
        </w:rPr>
        <w:t xml:space="preserve">Saad </w:t>
      </w:r>
      <w:r w:rsidR="00C5369D" w:rsidRPr="008E5CC8">
        <w:rPr>
          <w:rFonts w:ascii="Bambusa Pro Basic" w:hAnsi="Bambusa Pro Basic"/>
          <w:b w:val="0"/>
          <w:sz w:val="28"/>
        </w:rPr>
        <w:t>Patel</w:t>
      </w:r>
      <w:r w:rsidR="00C5369D">
        <w:rPr>
          <w:rFonts w:ascii="Bambusa Pro Basic" w:hAnsi="Bambusa Pro Basic"/>
          <w:b w:val="0"/>
          <w:sz w:val="28"/>
        </w:rPr>
        <w:t>,</w:t>
      </w:r>
      <w:r w:rsidR="00B8778A" w:rsidRPr="00B8778A">
        <w:rPr>
          <w:rFonts w:ascii="Bambusa Pro Basic" w:hAnsi="Bambusa Pro Basic"/>
          <w:b w:val="0"/>
          <w:sz w:val="28"/>
        </w:rPr>
        <w:t xml:space="preserve"> Daniel Thibault-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Shea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Mottel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Zirkind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Rezza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Zairan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Shereece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Victor, Steven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Zanga</w:t>
      </w:r>
      <w:proofErr w:type="spellEnd"/>
      <w:r w:rsidR="00A118A4">
        <w:tab/>
      </w:r>
      <w:r w:rsidR="002313A7">
        <w:br/>
      </w:r>
      <w:r w:rsidR="00A56DCB">
        <w:rPr>
          <w:sz w:val="22"/>
          <w:szCs w:val="22"/>
        </w:rPr>
        <w:t>January 16, 2017</w:t>
      </w:r>
      <w:r w:rsidR="00D959CD">
        <w:rPr>
          <w:sz w:val="22"/>
          <w:szCs w:val="22"/>
        </w:rPr>
        <w:t xml:space="preserve">: </w:t>
      </w:r>
      <w:r w:rsidR="00806C06">
        <w:rPr>
          <w:sz w:val="22"/>
          <w:szCs w:val="22"/>
        </w:rPr>
        <w:t>9</w:t>
      </w:r>
      <w:r w:rsidR="00A56DCB">
        <w:rPr>
          <w:sz w:val="22"/>
          <w:szCs w:val="22"/>
        </w:rPr>
        <w:t>:</w:t>
      </w:r>
      <w:r w:rsidR="00806C06">
        <w:rPr>
          <w:sz w:val="22"/>
          <w:szCs w:val="22"/>
        </w:rPr>
        <w:t>30</w:t>
      </w:r>
      <w:r w:rsidR="00A56DCB">
        <w:rPr>
          <w:sz w:val="22"/>
          <w:szCs w:val="22"/>
        </w:rPr>
        <w:t>pm</w:t>
      </w:r>
      <w:r w:rsidR="00EA7534">
        <w:rPr>
          <w:sz w:val="22"/>
          <w:szCs w:val="22"/>
        </w:rPr>
        <w:t xml:space="preserve"> – </w:t>
      </w:r>
      <w:r w:rsidR="00806C06">
        <w:rPr>
          <w:sz w:val="22"/>
          <w:szCs w:val="22"/>
        </w:rPr>
        <w:t>11</w:t>
      </w:r>
      <w:r w:rsidR="00A56DCB">
        <w:rPr>
          <w:sz w:val="22"/>
          <w:szCs w:val="22"/>
        </w:rPr>
        <w:t>:00pm</w:t>
      </w:r>
    </w:p>
    <w:p w:rsidR="00416BFF" w:rsidRPr="00A83635" w:rsidRDefault="00875B94" w:rsidP="00503A41">
      <w:pPr>
        <w:pStyle w:val="ListBullet"/>
      </w:pPr>
      <w:r>
        <w:rPr>
          <w:rFonts w:ascii="Cambria" w:hAnsi="Cambria"/>
        </w:rPr>
        <w:t xml:space="preserve">Met the whole team. </w:t>
      </w:r>
    </w:p>
    <w:p w:rsidR="00A83635" w:rsidRPr="00A83635" w:rsidRDefault="00A83635" w:rsidP="00503A41">
      <w:pPr>
        <w:pStyle w:val="ListBullet"/>
      </w:pPr>
      <w:proofErr w:type="spellStart"/>
      <w:r>
        <w:rPr>
          <w:rFonts w:ascii="Cambria" w:hAnsi="Cambria"/>
        </w:rPr>
        <w:t>Redivided</w:t>
      </w:r>
      <w:proofErr w:type="spellEnd"/>
      <w:r>
        <w:rPr>
          <w:rFonts w:ascii="Cambria" w:hAnsi="Cambria"/>
        </w:rPr>
        <w:t xml:space="preserve"> teams as follows:</w:t>
      </w:r>
    </w:p>
    <w:p w:rsidR="00A83635" w:rsidRPr="00B82A70" w:rsidRDefault="008A2E56" w:rsidP="00A83635">
      <w:pPr>
        <w:pStyle w:val="ListBullet"/>
        <w:numPr>
          <w:ilvl w:val="1"/>
          <w:numId w:val="13"/>
        </w:numPr>
      </w:pPr>
      <w:r>
        <w:rPr>
          <w:rFonts w:ascii="Cambria" w:hAnsi="Cambria"/>
        </w:rPr>
        <w:t>Documenters</w:t>
      </w:r>
      <w:r w:rsidR="00A83635">
        <w:rPr>
          <w:rFonts w:ascii="Cambria" w:hAnsi="Cambria"/>
        </w:rPr>
        <w:t xml:space="preserve">: </w:t>
      </w:r>
      <w:proofErr w:type="spellStart"/>
      <w:r w:rsidR="00A83635">
        <w:rPr>
          <w:rFonts w:ascii="Cambria" w:hAnsi="Cambria"/>
        </w:rPr>
        <w:t>Rezza</w:t>
      </w:r>
      <w:proofErr w:type="spellEnd"/>
      <w:r w:rsidR="00A83635">
        <w:rPr>
          <w:rFonts w:ascii="Cambria" w:hAnsi="Cambria"/>
        </w:rPr>
        <w:t xml:space="preserve">, Saad, </w:t>
      </w:r>
      <w:proofErr w:type="spellStart"/>
      <w:r w:rsidR="00B756B6">
        <w:rPr>
          <w:rFonts w:ascii="Cambria" w:hAnsi="Cambria"/>
        </w:rPr>
        <w:t>Shereece</w:t>
      </w:r>
      <w:proofErr w:type="spellEnd"/>
    </w:p>
    <w:p w:rsidR="00B82A70" w:rsidRPr="00B82A70" w:rsidRDefault="00B82A70" w:rsidP="00A83635">
      <w:pPr>
        <w:pStyle w:val="ListBullet"/>
        <w:numPr>
          <w:ilvl w:val="1"/>
          <w:numId w:val="13"/>
        </w:numPr>
      </w:pPr>
      <w:r>
        <w:rPr>
          <w:rFonts w:ascii="Cambria" w:hAnsi="Cambria"/>
        </w:rPr>
        <w:t>Coders: Chris, Ben, Steven</w:t>
      </w:r>
    </w:p>
    <w:p w:rsidR="00B82A70" w:rsidRPr="00863E72" w:rsidRDefault="00863E72" w:rsidP="00A83635">
      <w:pPr>
        <w:pStyle w:val="ListBullet"/>
        <w:numPr>
          <w:ilvl w:val="1"/>
          <w:numId w:val="13"/>
        </w:numPr>
      </w:pPr>
      <w:r>
        <w:rPr>
          <w:rFonts w:ascii="Cambria" w:hAnsi="Cambria"/>
        </w:rPr>
        <w:t xml:space="preserve">Organizers: Dan, </w:t>
      </w:r>
      <w:proofErr w:type="spellStart"/>
      <w:r>
        <w:rPr>
          <w:rFonts w:ascii="Cambria" w:hAnsi="Cambria"/>
        </w:rPr>
        <w:t>Mottel</w:t>
      </w:r>
      <w:proofErr w:type="spellEnd"/>
      <w:r w:rsidR="0053169B">
        <w:rPr>
          <w:rFonts w:ascii="Cambria" w:hAnsi="Cambria"/>
        </w:rPr>
        <w:t>, (Bilal was later added)</w:t>
      </w:r>
    </w:p>
    <w:p w:rsidR="00863E72" w:rsidRPr="007930EA" w:rsidRDefault="00863E72" w:rsidP="00A83635">
      <w:pPr>
        <w:pStyle w:val="ListBullet"/>
        <w:numPr>
          <w:ilvl w:val="1"/>
          <w:numId w:val="13"/>
        </w:numPr>
      </w:pPr>
      <w:r>
        <w:rPr>
          <w:rFonts w:ascii="Cambria" w:hAnsi="Cambria"/>
        </w:rPr>
        <w:t xml:space="preserve">QA: </w:t>
      </w:r>
      <w:proofErr w:type="spellStart"/>
      <w:r>
        <w:rPr>
          <w:rFonts w:ascii="Cambria" w:hAnsi="Cambria"/>
        </w:rPr>
        <w:t>Ashesh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Micheal</w:t>
      </w:r>
      <w:proofErr w:type="spellEnd"/>
    </w:p>
    <w:p w:rsidR="007930EA" w:rsidRPr="00011CB8" w:rsidRDefault="00722D83" w:rsidP="007930EA">
      <w:pPr>
        <w:pStyle w:val="ListBullet"/>
      </w:pPr>
      <w:r>
        <w:rPr>
          <w:rFonts w:ascii="Cambria" w:hAnsi="Cambria"/>
        </w:rPr>
        <w:t>Made sure that everyone had access to the toolchain.</w:t>
      </w:r>
    </w:p>
    <w:p w:rsidR="00011CB8" w:rsidRPr="00011CB8" w:rsidRDefault="00011CB8" w:rsidP="007930EA">
      <w:pPr>
        <w:pStyle w:val="ListBullet"/>
      </w:pPr>
      <w:r>
        <w:rPr>
          <w:rFonts w:ascii="Cambria" w:hAnsi="Cambria"/>
        </w:rPr>
        <w:t>We discussed the potential for how to build this thing, but I think we got too stuck in the weeds this time around.</w:t>
      </w:r>
    </w:p>
    <w:p w:rsidR="00011CB8" w:rsidRPr="00503A41" w:rsidRDefault="00011CB8" w:rsidP="007930EA">
      <w:pPr>
        <w:pStyle w:val="ListBullet"/>
      </w:pPr>
      <w:r>
        <w:rPr>
          <w:rFonts w:ascii="Cambria" w:hAnsi="Cambria"/>
        </w:rPr>
        <w:t>For future meetings, I think we need to focus on teams a lot more and let the minutia be sorted out by those teams.</w:t>
      </w:r>
      <w:bookmarkStart w:id="0" w:name="_GoBack"/>
      <w:bookmarkEnd w:id="0"/>
    </w:p>
    <w:sectPr w:rsidR="00011CB8" w:rsidRPr="00503A41" w:rsidSect="00443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4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863" w:rsidRDefault="00914863">
      <w:pPr>
        <w:spacing w:after="0" w:line="240" w:lineRule="auto"/>
      </w:pPr>
      <w:r>
        <w:separator/>
      </w:r>
    </w:p>
    <w:p w:rsidR="00914863" w:rsidRDefault="00914863"/>
    <w:p w:rsidR="00914863" w:rsidRDefault="00914863"/>
  </w:endnote>
  <w:endnote w:type="continuationSeparator" w:id="0">
    <w:p w:rsidR="00914863" w:rsidRDefault="00914863">
      <w:pPr>
        <w:spacing w:after="0" w:line="240" w:lineRule="auto"/>
      </w:pPr>
      <w:r>
        <w:continuationSeparator/>
      </w:r>
    </w:p>
    <w:p w:rsidR="00914863" w:rsidRDefault="00914863"/>
    <w:p w:rsidR="00914863" w:rsidRDefault="009148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MT">
    <w:panose1 w:val="00000000000000000000"/>
    <w:charset w:val="00"/>
    <w:family w:val="auto"/>
    <w:pitch w:val="variable"/>
    <w:sig w:usb0="80028003" w:usb1="1000C0C0" w:usb2="00000000" w:usb3="00000000" w:csb0="00000001" w:csb1="00000000"/>
  </w:font>
  <w:font w:name="Bambusa Pro Basic">
    <w:altName w:val="Calibri"/>
    <w:panose1 w:val="020B0604020202020204"/>
    <w:charset w:val="4D"/>
    <w:family w:val="auto"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72A" w:rsidRDefault="0056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863" w:rsidRDefault="00914863">
      <w:pPr>
        <w:spacing w:after="0" w:line="240" w:lineRule="auto"/>
      </w:pPr>
      <w:r>
        <w:separator/>
      </w:r>
    </w:p>
    <w:p w:rsidR="00914863" w:rsidRDefault="00914863"/>
    <w:p w:rsidR="00914863" w:rsidRDefault="00914863"/>
  </w:footnote>
  <w:footnote w:type="continuationSeparator" w:id="0">
    <w:p w:rsidR="00914863" w:rsidRDefault="00914863">
      <w:pPr>
        <w:spacing w:after="0" w:line="240" w:lineRule="auto"/>
      </w:pPr>
      <w:r>
        <w:continuationSeparator/>
      </w:r>
    </w:p>
    <w:p w:rsidR="00914863" w:rsidRDefault="00914863"/>
    <w:p w:rsidR="00914863" w:rsidRDefault="009148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04B00BA4"/>
    <w:lvl w:ilvl="0" w:tplc="000C1894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266CBF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CB"/>
    <w:rsid w:val="000027C9"/>
    <w:rsid w:val="00011CB8"/>
    <w:rsid w:val="00016D27"/>
    <w:rsid w:val="00023506"/>
    <w:rsid w:val="00034325"/>
    <w:rsid w:val="000532FE"/>
    <w:rsid w:val="000762E6"/>
    <w:rsid w:val="00080359"/>
    <w:rsid w:val="000830D9"/>
    <w:rsid w:val="000A03BE"/>
    <w:rsid w:val="000A0718"/>
    <w:rsid w:val="000F11EA"/>
    <w:rsid w:val="000F64DF"/>
    <w:rsid w:val="0010072A"/>
    <w:rsid w:val="00102CC7"/>
    <w:rsid w:val="00124920"/>
    <w:rsid w:val="00137462"/>
    <w:rsid w:val="0014025B"/>
    <w:rsid w:val="00142BAC"/>
    <w:rsid w:val="001476F1"/>
    <w:rsid w:val="001557BF"/>
    <w:rsid w:val="0016437E"/>
    <w:rsid w:val="001802AB"/>
    <w:rsid w:val="001B273C"/>
    <w:rsid w:val="001C5216"/>
    <w:rsid w:val="001E20B9"/>
    <w:rsid w:val="002137EB"/>
    <w:rsid w:val="00216DE4"/>
    <w:rsid w:val="002313A7"/>
    <w:rsid w:val="00233751"/>
    <w:rsid w:val="002402C0"/>
    <w:rsid w:val="00250EC8"/>
    <w:rsid w:val="0025295B"/>
    <w:rsid w:val="002604BA"/>
    <w:rsid w:val="002637D2"/>
    <w:rsid w:val="002B4CB2"/>
    <w:rsid w:val="002B50E4"/>
    <w:rsid w:val="002C0B6A"/>
    <w:rsid w:val="002F14CB"/>
    <w:rsid w:val="00306CFE"/>
    <w:rsid w:val="00321D37"/>
    <w:rsid w:val="00340FAA"/>
    <w:rsid w:val="00354E29"/>
    <w:rsid w:val="00356BA5"/>
    <w:rsid w:val="00372F54"/>
    <w:rsid w:val="00374A68"/>
    <w:rsid w:val="003966E9"/>
    <w:rsid w:val="003B5ADE"/>
    <w:rsid w:val="003E655D"/>
    <w:rsid w:val="00401CDD"/>
    <w:rsid w:val="004132FB"/>
    <w:rsid w:val="00416BFF"/>
    <w:rsid w:val="00422FBE"/>
    <w:rsid w:val="00443A2C"/>
    <w:rsid w:val="00444875"/>
    <w:rsid w:val="004562EB"/>
    <w:rsid w:val="0046586C"/>
    <w:rsid w:val="00495602"/>
    <w:rsid w:val="004A11A3"/>
    <w:rsid w:val="004B36BE"/>
    <w:rsid w:val="004C538E"/>
    <w:rsid w:val="004F2BB8"/>
    <w:rsid w:val="004F7128"/>
    <w:rsid w:val="00503062"/>
    <w:rsid w:val="00503A41"/>
    <w:rsid w:val="00503EA4"/>
    <w:rsid w:val="00504F00"/>
    <w:rsid w:val="0052024B"/>
    <w:rsid w:val="00523670"/>
    <w:rsid w:val="005247E5"/>
    <w:rsid w:val="00527F70"/>
    <w:rsid w:val="0053169B"/>
    <w:rsid w:val="005318A8"/>
    <w:rsid w:val="00547B55"/>
    <w:rsid w:val="00565CA8"/>
    <w:rsid w:val="005668E4"/>
    <w:rsid w:val="00573DEB"/>
    <w:rsid w:val="005A3B4D"/>
    <w:rsid w:val="005B6E64"/>
    <w:rsid w:val="005C2956"/>
    <w:rsid w:val="005D2D79"/>
    <w:rsid w:val="005F5743"/>
    <w:rsid w:val="00601211"/>
    <w:rsid w:val="0060509C"/>
    <w:rsid w:val="006103C6"/>
    <w:rsid w:val="0065172C"/>
    <w:rsid w:val="00674CAF"/>
    <w:rsid w:val="006A3AAF"/>
    <w:rsid w:val="006A6869"/>
    <w:rsid w:val="006B59E7"/>
    <w:rsid w:val="006B72F2"/>
    <w:rsid w:val="006E6538"/>
    <w:rsid w:val="007068D1"/>
    <w:rsid w:val="00716B4C"/>
    <w:rsid w:val="007226E6"/>
    <w:rsid w:val="00722D83"/>
    <w:rsid w:val="00741183"/>
    <w:rsid w:val="00745B67"/>
    <w:rsid w:val="00777DA7"/>
    <w:rsid w:val="00786E05"/>
    <w:rsid w:val="007930EA"/>
    <w:rsid w:val="007A77CB"/>
    <w:rsid w:val="007B178D"/>
    <w:rsid w:val="007B2518"/>
    <w:rsid w:val="007C16C5"/>
    <w:rsid w:val="007C1ABF"/>
    <w:rsid w:val="007C3853"/>
    <w:rsid w:val="007E1D83"/>
    <w:rsid w:val="00806C06"/>
    <w:rsid w:val="00807005"/>
    <w:rsid w:val="00844E6F"/>
    <w:rsid w:val="008552B3"/>
    <w:rsid w:val="008602F7"/>
    <w:rsid w:val="00863E72"/>
    <w:rsid w:val="00875B94"/>
    <w:rsid w:val="008A15D7"/>
    <w:rsid w:val="008A2E56"/>
    <w:rsid w:val="008A5087"/>
    <w:rsid w:val="008C0236"/>
    <w:rsid w:val="008E153A"/>
    <w:rsid w:val="008E1F5F"/>
    <w:rsid w:val="008E5CC8"/>
    <w:rsid w:val="00904160"/>
    <w:rsid w:val="00914863"/>
    <w:rsid w:val="009150FA"/>
    <w:rsid w:val="009358B1"/>
    <w:rsid w:val="00936FB4"/>
    <w:rsid w:val="009401B9"/>
    <w:rsid w:val="00977520"/>
    <w:rsid w:val="009C7EFD"/>
    <w:rsid w:val="00A02549"/>
    <w:rsid w:val="00A034D4"/>
    <w:rsid w:val="00A118A4"/>
    <w:rsid w:val="00A16CFF"/>
    <w:rsid w:val="00A56DCB"/>
    <w:rsid w:val="00A57A12"/>
    <w:rsid w:val="00A83635"/>
    <w:rsid w:val="00AA5873"/>
    <w:rsid w:val="00AB492A"/>
    <w:rsid w:val="00AC2E5C"/>
    <w:rsid w:val="00AD1650"/>
    <w:rsid w:val="00B03401"/>
    <w:rsid w:val="00B17BC3"/>
    <w:rsid w:val="00B310DA"/>
    <w:rsid w:val="00B3692B"/>
    <w:rsid w:val="00B512EB"/>
    <w:rsid w:val="00B60DF6"/>
    <w:rsid w:val="00B756B6"/>
    <w:rsid w:val="00B82A70"/>
    <w:rsid w:val="00B8778A"/>
    <w:rsid w:val="00B96FEB"/>
    <w:rsid w:val="00BB751C"/>
    <w:rsid w:val="00BD587E"/>
    <w:rsid w:val="00BE4AD5"/>
    <w:rsid w:val="00C23546"/>
    <w:rsid w:val="00C369DA"/>
    <w:rsid w:val="00C44390"/>
    <w:rsid w:val="00C5369D"/>
    <w:rsid w:val="00C56223"/>
    <w:rsid w:val="00C75A74"/>
    <w:rsid w:val="00C83717"/>
    <w:rsid w:val="00C97447"/>
    <w:rsid w:val="00CA6FAB"/>
    <w:rsid w:val="00CB3E30"/>
    <w:rsid w:val="00CE51FB"/>
    <w:rsid w:val="00D26F67"/>
    <w:rsid w:val="00D419F3"/>
    <w:rsid w:val="00D7010A"/>
    <w:rsid w:val="00D70286"/>
    <w:rsid w:val="00D959CD"/>
    <w:rsid w:val="00DB04BE"/>
    <w:rsid w:val="00DD1E1A"/>
    <w:rsid w:val="00DE7016"/>
    <w:rsid w:val="00E108BE"/>
    <w:rsid w:val="00E17D50"/>
    <w:rsid w:val="00E4613E"/>
    <w:rsid w:val="00E515E1"/>
    <w:rsid w:val="00E97038"/>
    <w:rsid w:val="00EA17BA"/>
    <w:rsid w:val="00EA7534"/>
    <w:rsid w:val="00EB5BAC"/>
    <w:rsid w:val="00EC5A3F"/>
    <w:rsid w:val="00EE308A"/>
    <w:rsid w:val="00EE4F7C"/>
    <w:rsid w:val="00EE4FA8"/>
    <w:rsid w:val="00F06D79"/>
    <w:rsid w:val="00F10E5D"/>
    <w:rsid w:val="00F34A70"/>
    <w:rsid w:val="00F60B49"/>
    <w:rsid w:val="00F71946"/>
    <w:rsid w:val="00F83E90"/>
    <w:rsid w:val="00FB0439"/>
    <w:rsid w:val="00FB40B0"/>
    <w:rsid w:val="00FC5AAE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FAE6E"/>
  <w15:chartTrackingRefBased/>
  <w15:docId w15:val="{D5ECE20C-4398-4348-A28F-B6A319C6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rsid w:val="00503A41"/>
    <w:pPr>
      <w:numPr>
        <w:numId w:val="13"/>
      </w:numPr>
      <w:tabs>
        <w:tab w:val="clear" w:pos="432"/>
        <w:tab w:val="num" w:pos="142"/>
      </w:tabs>
    </w:pPr>
    <w:rPr>
      <w:rFonts w:ascii="Gurmukhi MT" w:hAnsi="Gurmukhi MT" w:cs="Gurmukhi MT"/>
      <w:color w:val="000000" w:themeColor="text1"/>
      <w:sz w:val="24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ttelzirkind/Library/Group%20Containers/UBF8T346G9.Office/User%20Content.localized/Templates.localized/Diary%20Template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Diary Template.dotx</Template>
  <TotalTime>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Mordechai Zirkind</cp:lastModifiedBy>
  <cp:revision>16</cp:revision>
  <cp:lastPrinted>2018-02-01T23:01:00Z</cp:lastPrinted>
  <dcterms:created xsi:type="dcterms:W3CDTF">2019-01-23T18:46:00Z</dcterms:created>
  <dcterms:modified xsi:type="dcterms:W3CDTF">2019-01-23T18:56:00Z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