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72A" w:rsidRPr="00A118A4" w:rsidRDefault="007B178D" w:rsidP="00E515E1">
      <w:pPr>
        <w:pStyle w:val="Heading1"/>
        <w:pBdr>
          <w:bottom w:val="single" w:sz="4" w:space="1" w:color="auto"/>
        </w:pBdr>
        <w:tabs>
          <w:tab w:val="right" w:pos="9360"/>
        </w:tabs>
        <w:spacing w:line="240" w:lineRule="auto"/>
        <w:rPr>
          <w:sz w:val="22"/>
          <w:szCs w:val="22"/>
        </w:rPr>
      </w:pPr>
      <w:r w:rsidRPr="002637D2">
        <w:rPr>
          <w:rFonts w:ascii="Bambusa Pro Basic" w:hAnsi="Bambusa Pro Basic"/>
          <w:b w:val="0"/>
          <w:sz w:val="28"/>
        </w:rPr>
        <w:t>Attended by</w:t>
      </w:r>
      <w:r w:rsidR="00B8778A">
        <w:rPr>
          <w:rFonts w:ascii="Bambusa Pro Basic" w:hAnsi="Bambusa Pro Basic"/>
          <w:b w:val="0"/>
          <w:sz w:val="28"/>
        </w:rPr>
        <w:t>:</w:t>
      </w:r>
      <w:r w:rsidR="00B8778A" w:rsidRPr="00B8778A">
        <w:t xml:space="preserve"> </w:t>
      </w:r>
      <w:r w:rsidR="00B8778A" w:rsidRPr="00B8778A">
        <w:rPr>
          <w:rFonts w:ascii="Bambusa Pro Basic" w:hAnsi="Bambusa Pro Basic"/>
          <w:b w:val="0"/>
          <w:sz w:val="28"/>
        </w:rPr>
        <w:t xml:space="preserve">Benjamin </w:t>
      </w:r>
      <w:proofErr w:type="spellStart"/>
      <w:r w:rsidR="00B8778A" w:rsidRPr="00B8778A">
        <w:rPr>
          <w:rFonts w:ascii="Bambusa Pro Basic" w:hAnsi="Bambusa Pro Basic"/>
          <w:b w:val="0"/>
          <w:sz w:val="28"/>
        </w:rPr>
        <w:t>Thérien</w:t>
      </w:r>
      <w:proofErr w:type="spellEnd"/>
      <w:r w:rsidR="00B8778A" w:rsidRPr="00B8778A">
        <w:rPr>
          <w:rFonts w:ascii="Bambusa Pro Basic" w:hAnsi="Bambusa Pro Basic"/>
          <w:b w:val="0"/>
          <w:sz w:val="28"/>
        </w:rPr>
        <w:t>, Daniel Thibault-</w:t>
      </w:r>
      <w:proofErr w:type="spellStart"/>
      <w:r w:rsidR="00B8778A" w:rsidRPr="00B8778A">
        <w:rPr>
          <w:rFonts w:ascii="Bambusa Pro Basic" w:hAnsi="Bambusa Pro Basic"/>
          <w:b w:val="0"/>
          <w:sz w:val="28"/>
        </w:rPr>
        <w:t>Shea</w:t>
      </w:r>
      <w:proofErr w:type="spellEnd"/>
      <w:r w:rsidR="00B8778A" w:rsidRPr="00B8778A">
        <w:rPr>
          <w:rFonts w:ascii="Bambusa Pro Basic" w:hAnsi="Bambusa Pro Basic"/>
          <w:b w:val="0"/>
          <w:sz w:val="28"/>
        </w:rPr>
        <w:t xml:space="preserve">, </w:t>
      </w:r>
      <w:proofErr w:type="spellStart"/>
      <w:r w:rsidR="00B8778A" w:rsidRPr="00B8778A">
        <w:rPr>
          <w:rFonts w:ascii="Bambusa Pro Basic" w:hAnsi="Bambusa Pro Basic"/>
          <w:b w:val="0"/>
          <w:sz w:val="28"/>
        </w:rPr>
        <w:t>Mottel</w:t>
      </w:r>
      <w:proofErr w:type="spellEnd"/>
      <w:r w:rsidR="00B8778A" w:rsidRPr="00B8778A">
        <w:rPr>
          <w:rFonts w:ascii="Bambusa Pro Basic" w:hAnsi="Bambusa Pro Basic"/>
          <w:b w:val="0"/>
          <w:sz w:val="28"/>
        </w:rPr>
        <w:t xml:space="preserve"> </w:t>
      </w:r>
      <w:proofErr w:type="spellStart"/>
      <w:r w:rsidR="00B8778A" w:rsidRPr="00B8778A">
        <w:rPr>
          <w:rFonts w:ascii="Bambusa Pro Basic" w:hAnsi="Bambusa Pro Basic"/>
          <w:b w:val="0"/>
          <w:sz w:val="28"/>
        </w:rPr>
        <w:t>Zirkind</w:t>
      </w:r>
      <w:proofErr w:type="spellEnd"/>
      <w:r w:rsidR="00B8778A" w:rsidRPr="00B8778A">
        <w:rPr>
          <w:rFonts w:ascii="Bambusa Pro Basic" w:hAnsi="Bambusa Pro Basic"/>
          <w:b w:val="0"/>
          <w:sz w:val="28"/>
        </w:rPr>
        <w:t xml:space="preserve">, </w:t>
      </w:r>
      <w:proofErr w:type="spellStart"/>
      <w:r w:rsidR="00B8778A" w:rsidRPr="00B8778A">
        <w:rPr>
          <w:rFonts w:ascii="Bambusa Pro Basic" w:hAnsi="Bambusa Pro Basic"/>
          <w:b w:val="0"/>
          <w:sz w:val="28"/>
        </w:rPr>
        <w:t>Rezza</w:t>
      </w:r>
      <w:proofErr w:type="spellEnd"/>
      <w:r w:rsidR="00B8778A" w:rsidRPr="00B8778A">
        <w:rPr>
          <w:rFonts w:ascii="Bambusa Pro Basic" w:hAnsi="Bambusa Pro Basic"/>
          <w:b w:val="0"/>
          <w:sz w:val="28"/>
        </w:rPr>
        <w:t xml:space="preserve"> </w:t>
      </w:r>
      <w:proofErr w:type="spellStart"/>
      <w:r w:rsidR="00B8778A" w:rsidRPr="00B8778A">
        <w:rPr>
          <w:rFonts w:ascii="Bambusa Pro Basic" w:hAnsi="Bambusa Pro Basic"/>
          <w:b w:val="0"/>
          <w:sz w:val="28"/>
        </w:rPr>
        <w:t>Zairan</w:t>
      </w:r>
      <w:proofErr w:type="spellEnd"/>
      <w:r w:rsidR="00B8778A" w:rsidRPr="00B8778A">
        <w:rPr>
          <w:rFonts w:ascii="Bambusa Pro Basic" w:hAnsi="Bambusa Pro Basic"/>
          <w:b w:val="0"/>
          <w:sz w:val="28"/>
        </w:rPr>
        <w:t xml:space="preserve">, </w:t>
      </w:r>
      <w:proofErr w:type="spellStart"/>
      <w:r w:rsidR="00B8778A" w:rsidRPr="00B8778A">
        <w:rPr>
          <w:rFonts w:ascii="Bambusa Pro Basic" w:hAnsi="Bambusa Pro Basic"/>
          <w:b w:val="0"/>
          <w:sz w:val="28"/>
        </w:rPr>
        <w:t>Shereece</w:t>
      </w:r>
      <w:proofErr w:type="spellEnd"/>
      <w:r w:rsidR="00B8778A" w:rsidRPr="00B8778A">
        <w:rPr>
          <w:rFonts w:ascii="Bambusa Pro Basic" w:hAnsi="Bambusa Pro Basic"/>
          <w:b w:val="0"/>
          <w:sz w:val="28"/>
        </w:rPr>
        <w:t xml:space="preserve"> Victor, Steven </w:t>
      </w:r>
      <w:proofErr w:type="spellStart"/>
      <w:r w:rsidR="00B8778A" w:rsidRPr="00B8778A">
        <w:rPr>
          <w:rFonts w:ascii="Bambusa Pro Basic" w:hAnsi="Bambusa Pro Basic"/>
          <w:b w:val="0"/>
          <w:sz w:val="28"/>
        </w:rPr>
        <w:t>Zanga</w:t>
      </w:r>
      <w:proofErr w:type="spellEnd"/>
      <w:r w:rsidR="00A118A4">
        <w:tab/>
      </w:r>
      <w:r w:rsidR="002313A7">
        <w:br/>
      </w:r>
      <w:r w:rsidR="00A56DCB">
        <w:rPr>
          <w:sz w:val="22"/>
          <w:szCs w:val="22"/>
        </w:rPr>
        <w:t>January 16, 2017</w:t>
      </w:r>
      <w:r w:rsidR="00D959CD">
        <w:rPr>
          <w:sz w:val="22"/>
          <w:szCs w:val="22"/>
        </w:rPr>
        <w:t xml:space="preserve">: </w:t>
      </w:r>
      <w:r w:rsidR="00A56DCB">
        <w:rPr>
          <w:sz w:val="22"/>
          <w:szCs w:val="22"/>
        </w:rPr>
        <w:t>8:15pm</w:t>
      </w:r>
      <w:r w:rsidR="00EA7534">
        <w:rPr>
          <w:sz w:val="22"/>
          <w:szCs w:val="22"/>
        </w:rPr>
        <w:t xml:space="preserve"> – </w:t>
      </w:r>
      <w:r w:rsidR="00A56DCB">
        <w:rPr>
          <w:sz w:val="22"/>
          <w:szCs w:val="22"/>
        </w:rPr>
        <w:t>9:00pm</w:t>
      </w:r>
    </w:p>
    <w:p w:rsidR="00B96FEB" w:rsidRPr="00BE4AD5" w:rsidRDefault="00BE4AD5" w:rsidP="00503A41">
      <w:pPr>
        <w:pStyle w:val="ListBullet"/>
      </w:pPr>
      <w:r>
        <w:rPr>
          <w:rFonts w:ascii="Cambria" w:hAnsi="Cambria"/>
        </w:rPr>
        <w:t xml:space="preserve">Met up to get a jump start on things. </w:t>
      </w:r>
    </w:p>
    <w:p w:rsidR="00BE4AD5" w:rsidRPr="00BE4AD5" w:rsidRDefault="00BE4AD5" w:rsidP="00503A41">
      <w:pPr>
        <w:pStyle w:val="ListBullet"/>
      </w:pPr>
      <w:r>
        <w:rPr>
          <w:rFonts w:ascii="Cambria" w:hAnsi="Cambria"/>
        </w:rPr>
        <w:t>Discussed the basics of MVC and made sure everyone was up to speed on that.</w:t>
      </w:r>
    </w:p>
    <w:p w:rsidR="00BE4AD5" w:rsidRPr="00BE4AD5" w:rsidRDefault="00BE4AD5" w:rsidP="00503A41">
      <w:pPr>
        <w:pStyle w:val="ListBullet"/>
      </w:pPr>
      <w:r>
        <w:rPr>
          <w:rFonts w:ascii="Cambria" w:hAnsi="Cambria"/>
        </w:rPr>
        <w:t>Played a round of Code Names, my team won!</w:t>
      </w:r>
    </w:p>
    <w:p w:rsidR="00BE4AD5" w:rsidRPr="00416BFF" w:rsidRDefault="00416BFF" w:rsidP="00503A41">
      <w:pPr>
        <w:pStyle w:val="ListBullet"/>
      </w:pPr>
      <w:r>
        <w:rPr>
          <w:rFonts w:ascii="Cambria" w:hAnsi="Cambria"/>
        </w:rPr>
        <w:t>Found out that the team had become twice the size and half the team was meeting.</w:t>
      </w:r>
    </w:p>
    <w:p w:rsidR="00416BFF" w:rsidRPr="00416BFF" w:rsidRDefault="00416BFF" w:rsidP="00503A41">
      <w:pPr>
        <w:pStyle w:val="ListBullet"/>
      </w:pPr>
      <w:r>
        <w:rPr>
          <w:rFonts w:ascii="Cambria" w:hAnsi="Cambria"/>
        </w:rPr>
        <w:t xml:space="preserve">Broke to meet up in the main room. </w:t>
      </w:r>
    </w:p>
    <w:p w:rsidR="00416BFF" w:rsidRPr="00503A41" w:rsidRDefault="00416BFF" w:rsidP="00503A41">
      <w:pPr>
        <w:pStyle w:val="ListBullet"/>
      </w:pPr>
      <w:r>
        <w:rPr>
          <w:rFonts w:ascii="Cambria" w:hAnsi="Cambria"/>
        </w:rPr>
        <w:t>(I need to ask the prof about MVC.)</w:t>
      </w:r>
      <w:bookmarkStart w:id="0" w:name="_GoBack"/>
      <w:bookmarkEnd w:id="0"/>
    </w:p>
    <w:sectPr w:rsidR="00416BFF" w:rsidRPr="00503A41" w:rsidSect="00443A2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94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7BC4" w:rsidRDefault="00487BC4">
      <w:pPr>
        <w:spacing w:after="0" w:line="240" w:lineRule="auto"/>
      </w:pPr>
      <w:r>
        <w:separator/>
      </w:r>
    </w:p>
    <w:p w:rsidR="00487BC4" w:rsidRDefault="00487BC4"/>
    <w:p w:rsidR="00487BC4" w:rsidRDefault="00487BC4"/>
  </w:endnote>
  <w:endnote w:type="continuationSeparator" w:id="0">
    <w:p w:rsidR="00487BC4" w:rsidRDefault="00487BC4">
      <w:pPr>
        <w:spacing w:after="0" w:line="240" w:lineRule="auto"/>
      </w:pPr>
      <w:r>
        <w:continuationSeparator/>
      </w:r>
    </w:p>
    <w:p w:rsidR="00487BC4" w:rsidRDefault="00487BC4"/>
    <w:p w:rsidR="00487BC4" w:rsidRDefault="00487B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rmukhi MT">
    <w:panose1 w:val="00000000000000000000"/>
    <w:charset w:val="00"/>
    <w:family w:val="auto"/>
    <w:pitch w:val="variable"/>
    <w:sig w:usb0="80028003" w:usb1="1000C0C0" w:usb2="00000000" w:usb3="00000000" w:csb0="00000001" w:csb1="00000000"/>
  </w:font>
  <w:font w:name="Bambusa Pro Basic">
    <w:altName w:val="Calibri"/>
    <w:panose1 w:val="020B0604020202020204"/>
    <w:charset w:val="4D"/>
    <w:family w:val="auto"/>
    <w:pitch w:val="variable"/>
    <w:sig w:usb0="A00000AF" w:usb1="5000204A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072A" w:rsidRDefault="001007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072A" w:rsidRDefault="00565C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072A" w:rsidRDefault="001007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7BC4" w:rsidRDefault="00487BC4">
      <w:pPr>
        <w:spacing w:after="0" w:line="240" w:lineRule="auto"/>
      </w:pPr>
      <w:r>
        <w:separator/>
      </w:r>
    </w:p>
    <w:p w:rsidR="00487BC4" w:rsidRDefault="00487BC4"/>
    <w:p w:rsidR="00487BC4" w:rsidRDefault="00487BC4"/>
  </w:footnote>
  <w:footnote w:type="continuationSeparator" w:id="0">
    <w:p w:rsidR="00487BC4" w:rsidRDefault="00487BC4">
      <w:pPr>
        <w:spacing w:after="0" w:line="240" w:lineRule="auto"/>
      </w:pPr>
      <w:r>
        <w:continuationSeparator/>
      </w:r>
    </w:p>
    <w:p w:rsidR="00487BC4" w:rsidRDefault="00487BC4"/>
    <w:p w:rsidR="00487BC4" w:rsidRDefault="00487BC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072A" w:rsidRDefault="001007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072A" w:rsidRDefault="0010072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072A" w:rsidRDefault="001007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620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 w15:restartNumberingAfterBreak="0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 w15:restartNumberingAfterBreak="0">
    <w:nsid w:val="26DA33D1"/>
    <w:multiLevelType w:val="hybridMultilevel"/>
    <w:tmpl w:val="04B00BA4"/>
    <w:lvl w:ilvl="0" w:tplc="000C1894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color w:val="266CBF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266CBF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9"/>
    <w:lvlOverride w:ilvl="0">
      <w:startOverride w:val="1"/>
    </w:lvlOverride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DCB"/>
    <w:rsid w:val="000027C9"/>
    <w:rsid w:val="00016D27"/>
    <w:rsid w:val="00023506"/>
    <w:rsid w:val="00034325"/>
    <w:rsid w:val="000532FE"/>
    <w:rsid w:val="000762E6"/>
    <w:rsid w:val="00080359"/>
    <w:rsid w:val="000830D9"/>
    <w:rsid w:val="000A03BE"/>
    <w:rsid w:val="000A0718"/>
    <w:rsid w:val="000F11EA"/>
    <w:rsid w:val="000F64DF"/>
    <w:rsid w:val="0010072A"/>
    <w:rsid w:val="00102CC7"/>
    <w:rsid w:val="00124920"/>
    <w:rsid w:val="00137462"/>
    <w:rsid w:val="0014025B"/>
    <w:rsid w:val="00142BAC"/>
    <w:rsid w:val="001476F1"/>
    <w:rsid w:val="001557BF"/>
    <w:rsid w:val="0016437E"/>
    <w:rsid w:val="001802AB"/>
    <w:rsid w:val="001B273C"/>
    <w:rsid w:val="001C5216"/>
    <w:rsid w:val="001E20B9"/>
    <w:rsid w:val="002137EB"/>
    <w:rsid w:val="00216DE4"/>
    <w:rsid w:val="002313A7"/>
    <w:rsid w:val="00233751"/>
    <w:rsid w:val="00250EC8"/>
    <w:rsid w:val="0025295B"/>
    <w:rsid w:val="002604BA"/>
    <w:rsid w:val="002637D2"/>
    <w:rsid w:val="002B4CB2"/>
    <w:rsid w:val="002B50E4"/>
    <w:rsid w:val="002C0B6A"/>
    <w:rsid w:val="002F14CB"/>
    <w:rsid w:val="00306CFE"/>
    <w:rsid w:val="00321D37"/>
    <w:rsid w:val="00340FAA"/>
    <w:rsid w:val="00354E29"/>
    <w:rsid w:val="00356BA5"/>
    <w:rsid w:val="00372F54"/>
    <w:rsid w:val="00374A68"/>
    <w:rsid w:val="003966E9"/>
    <w:rsid w:val="003B5ADE"/>
    <w:rsid w:val="003E655D"/>
    <w:rsid w:val="00401CDD"/>
    <w:rsid w:val="004132FB"/>
    <w:rsid w:val="00416BFF"/>
    <w:rsid w:val="00422FBE"/>
    <w:rsid w:val="00443A2C"/>
    <w:rsid w:val="00444875"/>
    <w:rsid w:val="004562EB"/>
    <w:rsid w:val="0046586C"/>
    <w:rsid w:val="00487BC4"/>
    <w:rsid w:val="00495602"/>
    <w:rsid w:val="004A11A3"/>
    <w:rsid w:val="004B36BE"/>
    <w:rsid w:val="004C538E"/>
    <w:rsid w:val="004F2BB8"/>
    <w:rsid w:val="004F7128"/>
    <w:rsid w:val="00503062"/>
    <w:rsid w:val="00503A41"/>
    <w:rsid w:val="00503EA4"/>
    <w:rsid w:val="00504F00"/>
    <w:rsid w:val="0052024B"/>
    <w:rsid w:val="00523670"/>
    <w:rsid w:val="005247E5"/>
    <w:rsid w:val="00527F70"/>
    <w:rsid w:val="005318A8"/>
    <w:rsid w:val="00547B55"/>
    <w:rsid w:val="00565CA8"/>
    <w:rsid w:val="005668E4"/>
    <w:rsid w:val="00573DEB"/>
    <w:rsid w:val="005A3B4D"/>
    <w:rsid w:val="005B6E64"/>
    <w:rsid w:val="005C2956"/>
    <w:rsid w:val="005D2D79"/>
    <w:rsid w:val="005F5743"/>
    <w:rsid w:val="00601211"/>
    <w:rsid w:val="0060509C"/>
    <w:rsid w:val="006103C6"/>
    <w:rsid w:val="0065172C"/>
    <w:rsid w:val="00674CAF"/>
    <w:rsid w:val="006A3AAF"/>
    <w:rsid w:val="006A6869"/>
    <w:rsid w:val="006B59E7"/>
    <w:rsid w:val="006B72F2"/>
    <w:rsid w:val="006E6538"/>
    <w:rsid w:val="007068D1"/>
    <w:rsid w:val="00716B4C"/>
    <w:rsid w:val="007226E6"/>
    <w:rsid w:val="00741183"/>
    <w:rsid w:val="00745B67"/>
    <w:rsid w:val="00777DA7"/>
    <w:rsid w:val="00786E05"/>
    <w:rsid w:val="007A77CB"/>
    <w:rsid w:val="007B178D"/>
    <w:rsid w:val="007B2518"/>
    <w:rsid w:val="007C16C5"/>
    <w:rsid w:val="007C1ABF"/>
    <w:rsid w:val="007C3853"/>
    <w:rsid w:val="007E1D83"/>
    <w:rsid w:val="00807005"/>
    <w:rsid w:val="00844E6F"/>
    <w:rsid w:val="008602F7"/>
    <w:rsid w:val="008A15D7"/>
    <w:rsid w:val="008A5087"/>
    <w:rsid w:val="008C0236"/>
    <w:rsid w:val="008E153A"/>
    <w:rsid w:val="008E1F5F"/>
    <w:rsid w:val="00904160"/>
    <w:rsid w:val="009150FA"/>
    <w:rsid w:val="009358B1"/>
    <w:rsid w:val="00936FB4"/>
    <w:rsid w:val="009401B9"/>
    <w:rsid w:val="00977520"/>
    <w:rsid w:val="009C7EFD"/>
    <w:rsid w:val="00A02549"/>
    <w:rsid w:val="00A034D4"/>
    <w:rsid w:val="00A118A4"/>
    <w:rsid w:val="00A16CFF"/>
    <w:rsid w:val="00A56DCB"/>
    <w:rsid w:val="00A57A12"/>
    <w:rsid w:val="00AA5873"/>
    <w:rsid w:val="00AB492A"/>
    <w:rsid w:val="00AC2E5C"/>
    <w:rsid w:val="00AD1650"/>
    <w:rsid w:val="00B03401"/>
    <w:rsid w:val="00B17BC3"/>
    <w:rsid w:val="00B310DA"/>
    <w:rsid w:val="00B3692B"/>
    <w:rsid w:val="00B512EB"/>
    <w:rsid w:val="00B60DF6"/>
    <w:rsid w:val="00B8778A"/>
    <w:rsid w:val="00B96FEB"/>
    <w:rsid w:val="00BB751C"/>
    <w:rsid w:val="00BD587E"/>
    <w:rsid w:val="00BE4AD5"/>
    <w:rsid w:val="00C23546"/>
    <w:rsid w:val="00C369DA"/>
    <w:rsid w:val="00C44390"/>
    <w:rsid w:val="00C56223"/>
    <w:rsid w:val="00C75A74"/>
    <w:rsid w:val="00C83717"/>
    <w:rsid w:val="00C97447"/>
    <w:rsid w:val="00CA6FAB"/>
    <w:rsid w:val="00CB3E30"/>
    <w:rsid w:val="00CE51FB"/>
    <w:rsid w:val="00D26F67"/>
    <w:rsid w:val="00D419F3"/>
    <w:rsid w:val="00D7010A"/>
    <w:rsid w:val="00D70286"/>
    <w:rsid w:val="00D959CD"/>
    <w:rsid w:val="00DB04BE"/>
    <w:rsid w:val="00DD1E1A"/>
    <w:rsid w:val="00DE7016"/>
    <w:rsid w:val="00E108BE"/>
    <w:rsid w:val="00E17D50"/>
    <w:rsid w:val="00E4613E"/>
    <w:rsid w:val="00E515E1"/>
    <w:rsid w:val="00E97038"/>
    <w:rsid w:val="00EA17BA"/>
    <w:rsid w:val="00EA7534"/>
    <w:rsid w:val="00EB5BAC"/>
    <w:rsid w:val="00EC5A3F"/>
    <w:rsid w:val="00EE308A"/>
    <w:rsid w:val="00EE4F7C"/>
    <w:rsid w:val="00EE4FA8"/>
    <w:rsid w:val="00F06D79"/>
    <w:rsid w:val="00F10E5D"/>
    <w:rsid w:val="00F60B49"/>
    <w:rsid w:val="00F71946"/>
    <w:rsid w:val="00F83E90"/>
    <w:rsid w:val="00FB0439"/>
    <w:rsid w:val="00FB40B0"/>
    <w:rsid w:val="00FC5AAE"/>
    <w:rsid w:val="00FE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AFAE6E"/>
  <w15:chartTrackingRefBased/>
  <w15:docId w15:val="{D5ECE20C-4398-4348-A28F-B6A319C62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eastAsiaTheme="majorEastAsia" w:hAnsiTheme="majorHAnsi" w:cstheme="majorBidi"/>
      <w:b/>
      <w:color w:val="266CBF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eastAsiaTheme="majorEastAsia" w:hAnsiTheme="majorHAnsi" w:cstheme="majorBidi"/>
      <w:b/>
      <w:i/>
      <w:color w:val="266CBF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paragraph" w:styleId="Title">
    <w:name w:val="Title"/>
    <w:basedOn w:val="Normal"/>
    <w:link w:val="TitleChar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10"/>
    <w:qFormat/>
    <w:rsid w:val="00503A41"/>
    <w:pPr>
      <w:numPr>
        <w:numId w:val="13"/>
      </w:numPr>
      <w:tabs>
        <w:tab w:val="clear" w:pos="432"/>
        <w:tab w:val="num" w:pos="142"/>
      </w:tabs>
    </w:pPr>
    <w:rPr>
      <w:rFonts w:ascii="Gurmukhi MT" w:hAnsi="Gurmukhi MT" w:cs="Gurmukhi MT"/>
      <w:color w:val="000000" w:themeColor="text1"/>
      <w:sz w:val="24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sz w:val="3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266CBF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266CBF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66CBF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i/>
      <w:color w:val="266CBF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66CBF" w:themeColor="accent1"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Number">
    <w:name w:val="List Number"/>
    <w:basedOn w:val="Normal"/>
    <w:uiPriority w:val="10"/>
    <w:unhideWhenUsed/>
    <w:qFormat/>
    <w:pPr>
      <w:numPr>
        <w:numId w:val="14"/>
      </w:numPr>
    </w:p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styleId="Hyperlink">
    <w:name w:val="Hyperlink"/>
    <w:basedOn w:val="DefaultParagraphFont"/>
    <w:uiPriority w:val="99"/>
    <w:unhideWhenUsed/>
    <w:rPr>
      <w:color w:val="266CB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ottelzirkind/Library/Group%20Containers/UBF8T346G9.Office/User%20Content.localized/Templates.localized/Diary%20Template.dotx" TargetMode="External"/></Relationships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Diary Template.dotx</Template>
  <TotalTime>5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Mordechai Zirkind</cp:lastModifiedBy>
  <cp:revision>5</cp:revision>
  <cp:lastPrinted>2018-02-01T23:01:00Z</cp:lastPrinted>
  <dcterms:created xsi:type="dcterms:W3CDTF">2019-01-23T18:41:00Z</dcterms:created>
  <dcterms:modified xsi:type="dcterms:W3CDTF">2019-01-23T18:46:00Z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TF10002046</vt:lpwstr>
  </property>
</Properties>
</file>