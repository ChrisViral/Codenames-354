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2A" w:rsidRPr="00A118A4" w:rsidRDefault="007B178D" w:rsidP="00E515E1">
      <w:pPr>
        <w:pStyle w:val="Heading1"/>
        <w:pBdr>
          <w:bottom w:val="single" w:sz="4" w:space="1" w:color="auto"/>
        </w:pBdr>
        <w:tabs>
          <w:tab w:val="right" w:pos="9360"/>
        </w:tabs>
        <w:spacing w:line="240" w:lineRule="auto"/>
        <w:rPr>
          <w:sz w:val="22"/>
          <w:szCs w:val="22"/>
        </w:rPr>
      </w:pPr>
      <w:r w:rsidRPr="002637D2">
        <w:rPr>
          <w:rFonts w:ascii="Bambusa Pro Basic" w:hAnsi="Bambusa Pro Basic"/>
          <w:b w:val="0"/>
          <w:sz w:val="28"/>
        </w:rPr>
        <w:t>Attended by:</w:t>
      </w:r>
      <w:r w:rsidR="002637D2">
        <w:t xml:space="preserve"> </w:t>
      </w:r>
      <w:bookmarkStart w:id="0" w:name="_GoBack"/>
      <w:bookmarkEnd w:id="0"/>
      <w:r w:rsidR="00A118A4">
        <w:tab/>
      </w:r>
      <w:r w:rsidR="002313A7">
        <w:br/>
      </w:r>
      <w:r w:rsidR="00EA7534">
        <w:rPr>
          <w:sz w:val="22"/>
          <w:szCs w:val="22"/>
        </w:rPr>
        <w:t>[</w:t>
      </w:r>
      <w:r w:rsidR="00D959CD">
        <w:rPr>
          <w:sz w:val="22"/>
          <w:szCs w:val="22"/>
        </w:rPr>
        <w:t>date]: [</w:t>
      </w:r>
      <w:r w:rsidR="00EA7534">
        <w:rPr>
          <w:sz w:val="22"/>
          <w:szCs w:val="22"/>
        </w:rPr>
        <w:t>start time] – [end time]</w:t>
      </w:r>
    </w:p>
    <w:p w:rsidR="00B96FEB" w:rsidRPr="00503A41" w:rsidRDefault="00904160" w:rsidP="00503A41">
      <w:pPr>
        <w:pStyle w:val="ListBullet"/>
      </w:pPr>
      <w:r>
        <w:rPr>
          <w:rFonts w:ascii="Cambria" w:hAnsi="Cambria"/>
        </w:rPr>
        <w:t>Notes</w:t>
      </w:r>
    </w:p>
    <w:sectPr w:rsidR="00B96FEB" w:rsidRPr="00503A41" w:rsidSect="00443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4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177" w:rsidRDefault="00DA1177">
      <w:pPr>
        <w:spacing w:after="0" w:line="240" w:lineRule="auto"/>
      </w:pPr>
      <w:r>
        <w:separator/>
      </w:r>
    </w:p>
    <w:p w:rsidR="00DA1177" w:rsidRDefault="00DA1177"/>
    <w:p w:rsidR="00DA1177" w:rsidRDefault="00DA1177"/>
  </w:endnote>
  <w:endnote w:type="continuationSeparator" w:id="0">
    <w:p w:rsidR="00DA1177" w:rsidRDefault="00DA1177">
      <w:pPr>
        <w:spacing w:after="0" w:line="240" w:lineRule="auto"/>
      </w:pPr>
      <w:r>
        <w:continuationSeparator/>
      </w:r>
    </w:p>
    <w:p w:rsidR="00DA1177" w:rsidRDefault="00DA1177"/>
    <w:p w:rsidR="00DA1177" w:rsidRDefault="00DA1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MT">
    <w:panose1 w:val="00000000000000000000"/>
    <w:charset w:val="00"/>
    <w:family w:val="auto"/>
    <w:pitch w:val="variable"/>
    <w:sig w:usb0="80028003" w:usb1="1000C0C0" w:usb2="00000000" w:usb3="00000000" w:csb0="00000001" w:csb1="00000000"/>
  </w:font>
  <w:font w:name="Bambusa Pro Basic">
    <w:altName w:val="Calibri"/>
    <w:panose1 w:val="020B0604020202020204"/>
    <w:charset w:val="4D"/>
    <w:family w:val="auto"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72A" w:rsidRDefault="0056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177" w:rsidRDefault="00DA1177">
      <w:pPr>
        <w:spacing w:after="0" w:line="240" w:lineRule="auto"/>
      </w:pPr>
      <w:r>
        <w:separator/>
      </w:r>
    </w:p>
    <w:p w:rsidR="00DA1177" w:rsidRDefault="00DA1177"/>
    <w:p w:rsidR="00DA1177" w:rsidRDefault="00DA1177"/>
  </w:footnote>
  <w:footnote w:type="continuationSeparator" w:id="0">
    <w:p w:rsidR="00DA1177" w:rsidRDefault="00DA1177">
      <w:pPr>
        <w:spacing w:after="0" w:line="240" w:lineRule="auto"/>
      </w:pPr>
      <w:r>
        <w:continuationSeparator/>
      </w:r>
    </w:p>
    <w:p w:rsidR="00DA1177" w:rsidRDefault="00DA1177"/>
    <w:p w:rsidR="00DA1177" w:rsidRDefault="00DA11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04B00BA4"/>
    <w:lvl w:ilvl="0" w:tplc="000C1894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66CBF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B"/>
    <w:rsid w:val="000027C9"/>
    <w:rsid w:val="00016D27"/>
    <w:rsid w:val="00023506"/>
    <w:rsid w:val="00034325"/>
    <w:rsid w:val="000532FE"/>
    <w:rsid w:val="000762E6"/>
    <w:rsid w:val="00080359"/>
    <w:rsid w:val="000830D9"/>
    <w:rsid w:val="000A03BE"/>
    <w:rsid w:val="000A0718"/>
    <w:rsid w:val="000F11EA"/>
    <w:rsid w:val="000F64DF"/>
    <w:rsid w:val="0010072A"/>
    <w:rsid w:val="00102CC7"/>
    <w:rsid w:val="00124920"/>
    <w:rsid w:val="00137462"/>
    <w:rsid w:val="0014025B"/>
    <w:rsid w:val="00142BAC"/>
    <w:rsid w:val="001476F1"/>
    <w:rsid w:val="001557BF"/>
    <w:rsid w:val="0016437E"/>
    <w:rsid w:val="001802AB"/>
    <w:rsid w:val="001B273C"/>
    <w:rsid w:val="001C5216"/>
    <w:rsid w:val="001E20B9"/>
    <w:rsid w:val="002137EB"/>
    <w:rsid w:val="00216DE4"/>
    <w:rsid w:val="002313A7"/>
    <w:rsid w:val="00233751"/>
    <w:rsid w:val="00250EC8"/>
    <w:rsid w:val="0025295B"/>
    <w:rsid w:val="002604BA"/>
    <w:rsid w:val="002637D2"/>
    <w:rsid w:val="002B4CB2"/>
    <w:rsid w:val="002B50E4"/>
    <w:rsid w:val="002C0B6A"/>
    <w:rsid w:val="002F14CB"/>
    <w:rsid w:val="00306CFE"/>
    <w:rsid w:val="00321D37"/>
    <w:rsid w:val="00340FAA"/>
    <w:rsid w:val="00354E29"/>
    <w:rsid w:val="00356BA5"/>
    <w:rsid w:val="00372F54"/>
    <w:rsid w:val="00374A68"/>
    <w:rsid w:val="003966E9"/>
    <w:rsid w:val="003B5ADE"/>
    <w:rsid w:val="003E655D"/>
    <w:rsid w:val="00401CDD"/>
    <w:rsid w:val="004132FB"/>
    <w:rsid w:val="00422FBE"/>
    <w:rsid w:val="00443A2C"/>
    <w:rsid w:val="00444875"/>
    <w:rsid w:val="004562EB"/>
    <w:rsid w:val="0046586C"/>
    <w:rsid w:val="00495602"/>
    <w:rsid w:val="004A11A3"/>
    <w:rsid w:val="004B36BE"/>
    <w:rsid w:val="004C538E"/>
    <w:rsid w:val="004F2BB8"/>
    <w:rsid w:val="004F7128"/>
    <w:rsid w:val="00503062"/>
    <w:rsid w:val="00503A41"/>
    <w:rsid w:val="00504F00"/>
    <w:rsid w:val="0052024B"/>
    <w:rsid w:val="00523670"/>
    <w:rsid w:val="005247E5"/>
    <w:rsid w:val="00527F70"/>
    <w:rsid w:val="00547B55"/>
    <w:rsid w:val="00565CA8"/>
    <w:rsid w:val="005668E4"/>
    <w:rsid w:val="00573DEB"/>
    <w:rsid w:val="005A3B4D"/>
    <w:rsid w:val="005B6E64"/>
    <w:rsid w:val="005C2956"/>
    <w:rsid w:val="005D2D79"/>
    <w:rsid w:val="005F5743"/>
    <w:rsid w:val="00601211"/>
    <w:rsid w:val="0060509C"/>
    <w:rsid w:val="006103C6"/>
    <w:rsid w:val="0065172C"/>
    <w:rsid w:val="00674CAF"/>
    <w:rsid w:val="006A3AAF"/>
    <w:rsid w:val="006A6869"/>
    <w:rsid w:val="006B59E7"/>
    <w:rsid w:val="006B72F2"/>
    <w:rsid w:val="006E6538"/>
    <w:rsid w:val="007068D1"/>
    <w:rsid w:val="00716B4C"/>
    <w:rsid w:val="007226E6"/>
    <w:rsid w:val="00741183"/>
    <w:rsid w:val="00745B67"/>
    <w:rsid w:val="00777DA7"/>
    <w:rsid w:val="00786E05"/>
    <w:rsid w:val="007A77CB"/>
    <w:rsid w:val="007B178D"/>
    <w:rsid w:val="007B2518"/>
    <w:rsid w:val="007C16C5"/>
    <w:rsid w:val="007C1ABF"/>
    <w:rsid w:val="007C3853"/>
    <w:rsid w:val="007E1D83"/>
    <w:rsid w:val="00807005"/>
    <w:rsid w:val="00844E6F"/>
    <w:rsid w:val="008602F7"/>
    <w:rsid w:val="008A15D7"/>
    <w:rsid w:val="008A5087"/>
    <w:rsid w:val="008C0236"/>
    <w:rsid w:val="008E153A"/>
    <w:rsid w:val="008E1F5F"/>
    <w:rsid w:val="00904160"/>
    <w:rsid w:val="009150FA"/>
    <w:rsid w:val="009358B1"/>
    <w:rsid w:val="00936FB4"/>
    <w:rsid w:val="009401B9"/>
    <w:rsid w:val="009C7EFD"/>
    <w:rsid w:val="00A02549"/>
    <w:rsid w:val="00A034D4"/>
    <w:rsid w:val="00A118A4"/>
    <w:rsid w:val="00A16CFF"/>
    <w:rsid w:val="00A57A12"/>
    <w:rsid w:val="00AA5873"/>
    <w:rsid w:val="00AB492A"/>
    <w:rsid w:val="00AC2E5C"/>
    <w:rsid w:val="00AD1650"/>
    <w:rsid w:val="00B03401"/>
    <w:rsid w:val="00B17BC3"/>
    <w:rsid w:val="00B310DA"/>
    <w:rsid w:val="00B3692B"/>
    <w:rsid w:val="00B512EB"/>
    <w:rsid w:val="00B60DF6"/>
    <w:rsid w:val="00B96FEB"/>
    <w:rsid w:val="00BB751C"/>
    <w:rsid w:val="00BD587E"/>
    <w:rsid w:val="00C23546"/>
    <w:rsid w:val="00C369DA"/>
    <w:rsid w:val="00C44390"/>
    <w:rsid w:val="00C56223"/>
    <w:rsid w:val="00C75A74"/>
    <w:rsid w:val="00C83717"/>
    <w:rsid w:val="00C97447"/>
    <w:rsid w:val="00CA6FAB"/>
    <w:rsid w:val="00CB3E30"/>
    <w:rsid w:val="00CE51FB"/>
    <w:rsid w:val="00D26F67"/>
    <w:rsid w:val="00D419F3"/>
    <w:rsid w:val="00D7010A"/>
    <w:rsid w:val="00D70286"/>
    <w:rsid w:val="00D959CD"/>
    <w:rsid w:val="00DA1177"/>
    <w:rsid w:val="00DB04BE"/>
    <w:rsid w:val="00DD1E1A"/>
    <w:rsid w:val="00DE7016"/>
    <w:rsid w:val="00E108BE"/>
    <w:rsid w:val="00E17D50"/>
    <w:rsid w:val="00E4613E"/>
    <w:rsid w:val="00E515E1"/>
    <w:rsid w:val="00E97038"/>
    <w:rsid w:val="00EA17BA"/>
    <w:rsid w:val="00EA7534"/>
    <w:rsid w:val="00EB5BAC"/>
    <w:rsid w:val="00EE308A"/>
    <w:rsid w:val="00EE4F7C"/>
    <w:rsid w:val="00EE4FA8"/>
    <w:rsid w:val="00F06D79"/>
    <w:rsid w:val="00F10E5D"/>
    <w:rsid w:val="00F60B49"/>
    <w:rsid w:val="00F71946"/>
    <w:rsid w:val="00F83E90"/>
    <w:rsid w:val="00FB0439"/>
    <w:rsid w:val="00FB40B0"/>
    <w:rsid w:val="00FC5AA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574F"/>
  <w15:chartTrackingRefBased/>
  <w15:docId w15:val="{82943BFE-2810-A146-ADB2-1AB72286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rsid w:val="00503A41"/>
    <w:pPr>
      <w:numPr>
        <w:numId w:val="13"/>
      </w:numPr>
      <w:tabs>
        <w:tab w:val="clear" w:pos="432"/>
        <w:tab w:val="num" w:pos="142"/>
      </w:tabs>
    </w:pPr>
    <w:rPr>
      <w:rFonts w:ascii="Gurmukhi MT" w:hAnsi="Gurmukhi MT" w:cs="Gurmukhi MT"/>
      <w:color w:val="000000" w:themeColor="text1"/>
      <w:sz w:val="24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ttelzirkind/Library/Group%20Containers/UBF8T346G9.Office/User%20Content.localized/Templates.localized/Notes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Mordechai Zirkind</cp:lastModifiedBy>
  <cp:revision>9</cp:revision>
  <cp:lastPrinted>2018-02-01T23:01:00Z</cp:lastPrinted>
  <dcterms:created xsi:type="dcterms:W3CDTF">2019-01-15T22:01:00Z</dcterms:created>
  <dcterms:modified xsi:type="dcterms:W3CDTF">2019-01-15T22:05:00Z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