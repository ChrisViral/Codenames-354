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72A" w:rsidRPr="00A118A4" w:rsidRDefault="007B178D" w:rsidP="00E515E1">
      <w:pPr>
        <w:pStyle w:val="Heading1"/>
        <w:pBdr>
          <w:bottom w:val="single" w:sz="4" w:space="1" w:color="auto"/>
        </w:pBdr>
        <w:tabs>
          <w:tab w:val="right" w:pos="9360"/>
        </w:tabs>
        <w:spacing w:line="240" w:lineRule="auto"/>
        <w:rPr>
          <w:sz w:val="22"/>
          <w:szCs w:val="22"/>
        </w:rPr>
      </w:pPr>
      <w:r w:rsidRPr="002637D2">
        <w:rPr>
          <w:rFonts w:ascii="Bambusa Pro Basic" w:hAnsi="Bambusa Pro Basic"/>
          <w:b w:val="0"/>
          <w:sz w:val="28"/>
        </w:rPr>
        <w:t>Attended by</w:t>
      </w:r>
      <w:r w:rsidR="00B8778A">
        <w:rPr>
          <w:rFonts w:ascii="Bambusa Pro Basic" w:hAnsi="Bambusa Pro Basic"/>
          <w:b w:val="0"/>
          <w:sz w:val="28"/>
        </w:rPr>
        <w:t>:</w:t>
      </w:r>
      <w:r w:rsidR="00B8778A" w:rsidRPr="00B8778A">
        <w:t xml:space="preserve"> </w:t>
      </w:r>
      <w:r w:rsidR="00B8778A" w:rsidRPr="00B8778A">
        <w:rPr>
          <w:rFonts w:ascii="Bambusa Pro Basic" w:hAnsi="Bambusa Pro Basic"/>
          <w:b w:val="0"/>
          <w:sz w:val="28"/>
        </w:rPr>
        <w:t xml:space="preserve">Benjamin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Thérien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>, Daniel Thibault-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Shea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, Leo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Starion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,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Mottel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Zirkind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,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Rezza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Zairan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Zaharin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,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Shereece</w:t>
      </w:r>
      <w:proofErr w:type="spellEnd"/>
      <w:r w:rsidR="00B8778A" w:rsidRPr="00B8778A">
        <w:rPr>
          <w:rFonts w:ascii="Bambusa Pro Basic" w:hAnsi="Bambusa Pro Basic"/>
          <w:b w:val="0"/>
          <w:sz w:val="28"/>
        </w:rPr>
        <w:t xml:space="preserve"> Victor, Steven </w:t>
      </w:r>
      <w:proofErr w:type="spellStart"/>
      <w:r w:rsidR="00B8778A" w:rsidRPr="00B8778A">
        <w:rPr>
          <w:rFonts w:ascii="Bambusa Pro Basic" w:hAnsi="Bambusa Pro Basic"/>
          <w:b w:val="0"/>
          <w:sz w:val="28"/>
        </w:rPr>
        <w:t>Zanga</w:t>
      </w:r>
      <w:proofErr w:type="spellEnd"/>
      <w:r w:rsidR="00A118A4">
        <w:tab/>
      </w:r>
      <w:r w:rsidR="002313A7">
        <w:br/>
      </w:r>
      <w:r w:rsidR="00A80F87">
        <w:rPr>
          <w:sz w:val="22"/>
          <w:szCs w:val="22"/>
        </w:rPr>
        <w:t>Jan</w:t>
      </w:r>
      <w:r w:rsidR="0049356E">
        <w:rPr>
          <w:sz w:val="22"/>
          <w:szCs w:val="22"/>
        </w:rPr>
        <w:t>-10-2019</w:t>
      </w:r>
      <w:r w:rsidR="00D959CD">
        <w:rPr>
          <w:sz w:val="22"/>
          <w:szCs w:val="22"/>
        </w:rPr>
        <w:t xml:space="preserve">: </w:t>
      </w:r>
      <w:r w:rsidR="0049356E">
        <w:rPr>
          <w:sz w:val="22"/>
          <w:szCs w:val="22"/>
        </w:rPr>
        <w:t>8:15pm – 8:45pm</w:t>
      </w:r>
    </w:p>
    <w:p w:rsidR="006512AD" w:rsidRDefault="006512AD" w:rsidP="00503A41">
      <w:pPr>
        <w:pStyle w:val="ListBullet"/>
      </w:pPr>
      <w:r w:rsidRPr="006512AD">
        <w:t xml:space="preserve">We met almost the entire team. </w:t>
      </w:r>
    </w:p>
    <w:p w:rsidR="006512AD" w:rsidRDefault="006512AD" w:rsidP="00503A41">
      <w:pPr>
        <w:pStyle w:val="ListBullet"/>
      </w:pPr>
      <w:r w:rsidRPr="006512AD">
        <w:t>Established who knows what in terms of things like Git, Latex, and other technologies.</w:t>
      </w:r>
      <w:r>
        <w:t xml:space="preserve"> </w:t>
      </w:r>
    </w:p>
    <w:p w:rsidR="00693B22" w:rsidRPr="00693B22" w:rsidRDefault="00693B22" w:rsidP="00503A41">
      <w:pPr>
        <w:pStyle w:val="ListBullet"/>
      </w:pPr>
      <w:r>
        <w:rPr>
          <w:rFonts w:ascii="Cambria" w:hAnsi="Cambria"/>
        </w:rPr>
        <w:t xml:space="preserve">Established modes of communication. </w:t>
      </w:r>
    </w:p>
    <w:p w:rsidR="00693B22" w:rsidRDefault="00693B22" w:rsidP="00503A41">
      <w:pPr>
        <w:pStyle w:val="ListBullet"/>
      </w:pPr>
      <w:r>
        <w:rPr>
          <w:rFonts w:ascii="Cambria" w:hAnsi="Cambria"/>
        </w:rPr>
        <w:t>Made plans to read the assignment and plan out project on our own.</w:t>
      </w:r>
    </w:p>
    <w:p w:rsidR="006512AD" w:rsidRDefault="006512AD" w:rsidP="00503A41">
      <w:pPr>
        <w:pStyle w:val="ListBullet"/>
      </w:pPr>
      <w:r w:rsidRPr="006512AD">
        <w:t xml:space="preserve">Established roles for the first iteration as </w:t>
      </w:r>
      <w:proofErr w:type="gramStart"/>
      <w:r w:rsidRPr="006512AD">
        <w:t>follows</w:t>
      </w:r>
      <w:proofErr w:type="gramEnd"/>
      <w:r w:rsidR="00C62E50">
        <w:t>:</w:t>
      </w:r>
      <w:r w:rsidRPr="006512AD">
        <w:t xml:space="preserve"> </w:t>
      </w:r>
    </w:p>
    <w:p w:rsidR="006512AD" w:rsidRDefault="006512AD" w:rsidP="006512AD">
      <w:pPr>
        <w:pStyle w:val="ListBullet"/>
        <w:numPr>
          <w:ilvl w:val="1"/>
          <w:numId w:val="13"/>
        </w:numPr>
      </w:pPr>
      <w:r w:rsidRPr="006512AD">
        <w:t xml:space="preserve">Coders: Ben, Steven, Unknown. </w:t>
      </w:r>
    </w:p>
    <w:p w:rsidR="006512AD" w:rsidRDefault="006512AD" w:rsidP="006512AD">
      <w:pPr>
        <w:pStyle w:val="ListBullet"/>
        <w:numPr>
          <w:ilvl w:val="1"/>
          <w:numId w:val="13"/>
        </w:numPr>
      </w:pPr>
      <w:r w:rsidRPr="006512AD">
        <w:t xml:space="preserve">Docs: </w:t>
      </w:r>
      <w:proofErr w:type="spellStart"/>
      <w:r w:rsidRPr="006512AD">
        <w:t>Shereece</w:t>
      </w:r>
      <w:proofErr w:type="spellEnd"/>
      <w:r w:rsidRPr="006512AD">
        <w:t xml:space="preserve">, Leo, </w:t>
      </w:r>
      <w:proofErr w:type="spellStart"/>
      <w:r w:rsidRPr="006512AD">
        <w:t>Rezza</w:t>
      </w:r>
      <w:proofErr w:type="spellEnd"/>
      <w:r w:rsidRPr="006512AD">
        <w:t xml:space="preserve">. </w:t>
      </w:r>
    </w:p>
    <w:p w:rsidR="00B96FEB" w:rsidRDefault="006512AD" w:rsidP="006512AD">
      <w:pPr>
        <w:pStyle w:val="ListBullet"/>
        <w:numPr>
          <w:ilvl w:val="1"/>
          <w:numId w:val="13"/>
        </w:numPr>
      </w:pPr>
      <w:r w:rsidRPr="006512AD">
        <w:t xml:space="preserve">Organizers: </w:t>
      </w:r>
      <w:proofErr w:type="spellStart"/>
      <w:r w:rsidRPr="006512AD">
        <w:t>Mottel</w:t>
      </w:r>
      <w:proofErr w:type="spellEnd"/>
      <w:r w:rsidRPr="006512AD">
        <w:t>, Dan.</w:t>
      </w:r>
    </w:p>
    <w:p w:rsidR="00064523" w:rsidRPr="00503A41" w:rsidRDefault="00F53D36" w:rsidP="00064523">
      <w:pPr>
        <w:pStyle w:val="ListBullet"/>
      </w:pPr>
      <w:r>
        <w:rPr>
          <w:rFonts w:ascii="Cambria" w:hAnsi="Cambria"/>
        </w:rPr>
        <w:t xml:space="preserve">Next meeting will be next Wednesday. </w:t>
      </w:r>
      <w:bookmarkStart w:id="0" w:name="_GoBack"/>
      <w:bookmarkEnd w:id="0"/>
    </w:p>
    <w:sectPr w:rsidR="00064523" w:rsidRPr="00503A41" w:rsidSect="00443A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4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42C" w:rsidRDefault="006D442C">
      <w:pPr>
        <w:spacing w:after="0" w:line="240" w:lineRule="auto"/>
      </w:pPr>
      <w:r>
        <w:separator/>
      </w:r>
    </w:p>
    <w:p w:rsidR="006D442C" w:rsidRDefault="006D442C"/>
    <w:p w:rsidR="006D442C" w:rsidRDefault="006D442C"/>
  </w:endnote>
  <w:endnote w:type="continuationSeparator" w:id="0">
    <w:p w:rsidR="006D442C" w:rsidRDefault="006D442C">
      <w:pPr>
        <w:spacing w:after="0" w:line="240" w:lineRule="auto"/>
      </w:pPr>
      <w:r>
        <w:continuationSeparator/>
      </w:r>
    </w:p>
    <w:p w:rsidR="006D442C" w:rsidRDefault="006D442C"/>
    <w:p w:rsidR="006D442C" w:rsidRDefault="006D44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MT">
    <w:panose1 w:val="00000000000000000000"/>
    <w:charset w:val="00"/>
    <w:family w:val="auto"/>
    <w:pitch w:val="variable"/>
    <w:sig w:usb0="80028003" w:usb1="1000C0C0" w:usb2="00000000" w:usb3="00000000" w:csb0="00000001" w:csb1="00000000"/>
  </w:font>
  <w:font w:name="Bambusa Pro Basic">
    <w:altName w:val="Calibri"/>
    <w:panose1 w:val="020B0604020202020204"/>
    <w:charset w:val="4D"/>
    <w:family w:val="auto"/>
    <w:pitch w:val="variable"/>
    <w:sig w:usb0="A00000A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72A" w:rsidRDefault="00565C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42C" w:rsidRDefault="006D442C">
      <w:pPr>
        <w:spacing w:after="0" w:line="240" w:lineRule="auto"/>
      </w:pPr>
      <w:r>
        <w:separator/>
      </w:r>
    </w:p>
    <w:p w:rsidR="006D442C" w:rsidRDefault="006D442C"/>
    <w:p w:rsidR="006D442C" w:rsidRDefault="006D442C"/>
  </w:footnote>
  <w:footnote w:type="continuationSeparator" w:id="0">
    <w:p w:rsidR="006D442C" w:rsidRDefault="006D442C">
      <w:pPr>
        <w:spacing w:after="0" w:line="240" w:lineRule="auto"/>
      </w:pPr>
      <w:r>
        <w:continuationSeparator/>
      </w:r>
    </w:p>
    <w:p w:rsidR="006D442C" w:rsidRDefault="006D442C"/>
    <w:p w:rsidR="006D442C" w:rsidRDefault="006D44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72A" w:rsidRDefault="00100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04B00BA4"/>
    <w:lvl w:ilvl="0" w:tplc="000C1894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266CBF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B"/>
    <w:rsid w:val="000027C9"/>
    <w:rsid w:val="00016D27"/>
    <w:rsid w:val="00023506"/>
    <w:rsid w:val="00034325"/>
    <w:rsid w:val="000532FE"/>
    <w:rsid w:val="00064523"/>
    <w:rsid w:val="000762E6"/>
    <w:rsid w:val="00080359"/>
    <w:rsid w:val="000830D9"/>
    <w:rsid w:val="000A03BE"/>
    <w:rsid w:val="000A0718"/>
    <w:rsid w:val="000F11EA"/>
    <w:rsid w:val="000F64DF"/>
    <w:rsid w:val="0010072A"/>
    <w:rsid w:val="00102CC7"/>
    <w:rsid w:val="00124920"/>
    <w:rsid w:val="00137462"/>
    <w:rsid w:val="0014025B"/>
    <w:rsid w:val="00142BAC"/>
    <w:rsid w:val="001476F1"/>
    <w:rsid w:val="001557BF"/>
    <w:rsid w:val="0016437E"/>
    <w:rsid w:val="001802AB"/>
    <w:rsid w:val="001B273C"/>
    <w:rsid w:val="001C5216"/>
    <w:rsid w:val="001E20B9"/>
    <w:rsid w:val="002137EB"/>
    <w:rsid w:val="00216DE4"/>
    <w:rsid w:val="002313A7"/>
    <w:rsid w:val="00233751"/>
    <w:rsid w:val="00250EC8"/>
    <w:rsid w:val="0025295B"/>
    <w:rsid w:val="002604BA"/>
    <w:rsid w:val="002637D2"/>
    <w:rsid w:val="002B4CB2"/>
    <w:rsid w:val="002B50E4"/>
    <w:rsid w:val="002C0B6A"/>
    <w:rsid w:val="002F14CB"/>
    <w:rsid w:val="00306CFE"/>
    <w:rsid w:val="00321D37"/>
    <w:rsid w:val="00340FAA"/>
    <w:rsid w:val="00354E29"/>
    <w:rsid w:val="00356BA5"/>
    <w:rsid w:val="00372F54"/>
    <w:rsid w:val="00374A68"/>
    <w:rsid w:val="003966E9"/>
    <w:rsid w:val="003B5ADE"/>
    <w:rsid w:val="003E655D"/>
    <w:rsid w:val="00401CDD"/>
    <w:rsid w:val="004132FB"/>
    <w:rsid w:val="00422FBE"/>
    <w:rsid w:val="00443A2C"/>
    <w:rsid w:val="00444875"/>
    <w:rsid w:val="004562EB"/>
    <w:rsid w:val="0046586C"/>
    <w:rsid w:val="0049356E"/>
    <w:rsid w:val="00495602"/>
    <w:rsid w:val="004A11A3"/>
    <w:rsid w:val="004B36BE"/>
    <w:rsid w:val="004C538E"/>
    <w:rsid w:val="004F2BB8"/>
    <w:rsid w:val="004F7128"/>
    <w:rsid w:val="00503062"/>
    <w:rsid w:val="00503A41"/>
    <w:rsid w:val="00503EA4"/>
    <w:rsid w:val="00504F00"/>
    <w:rsid w:val="0052024B"/>
    <w:rsid w:val="00523670"/>
    <w:rsid w:val="005247E5"/>
    <w:rsid w:val="00527F70"/>
    <w:rsid w:val="005318A8"/>
    <w:rsid w:val="00547B55"/>
    <w:rsid w:val="00565CA8"/>
    <w:rsid w:val="005668E4"/>
    <w:rsid w:val="00573DEB"/>
    <w:rsid w:val="005A3B4D"/>
    <w:rsid w:val="005B6E64"/>
    <w:rsid w:val="005C2956"/>
    <w:rsid w:val="005D2D79"/>
    <w:rsid w:val="005F5743"/>
    <w:rsid w:val="00601211"/>
    <w:rsid w:val="0060509C"/>
    <w:rsid w:val="006103C6"/>
    <w:rsid w:val="006443F0"/>
    <w:rsid w:val="006512AD"/>
    <w:rsid w:val="0065172C"/>
    <w:rsid w:val="00674CAF"/>
    <w:rsid w:val="00693B22"/>
    <w:rsid w:val="006A3AAF"/>
    <w:rsid w:val="006A6869"/>
    <w:rsid w:val="006B59E7"/>
    <w:rsid w:val="006B72F2"/>
    <w:rsid w:val="006D442C"/>
    <w:rsid w:val="006E6538"/>
    <w:rsid w:val="007068D1"/>
    <w:rsid w:val="00716B4C"/>
    <w:rsid w:val="007226E6"/>
    <w:rsid w:val="00741183"/>
    <w:rsid w:val="00745B67"/>
    <w:rsid w:val="00777DA7"/>
    <w:rsid w:val="00786E05"/>
    <w:rsid w:val="007A77CB"/>
    <w:rsid w:val="007B178D"/>
    <w:rsid w:val="007B2518"/>
    <w:rsid w:val="007C16C5"/>
    <w:rsid w:val="007C1ABF"/>
    <w:rsid w:val="007C3853"/>
    <w:rsid w:val="007E1D83"/>
    <w:rsid w:val="00807005"/>
    <w:rsid w:val="00844E6F"/>
    <w:rsid w:val="008602F7"/>
    <w:rsid w:val="008A15D7"/>
    <w:rsid w:val="008A5087"/>
    <w:rsid w:val="008C0236"/>
    <w:rsid w:val="008E153A"/>
    <w:rsid w:val="008E1F5F"/>
    <w:rsid w:val="00904160"/>
    <w:rsid w:val="009150FA"/>
    <w:rsid w:val="009358B1"/>
    <w:rsid w:val="00936FB4"/>
    <w:rsid w:val="009401B9"/>
    <w:rsid w:val="009C7EFD"/>
    <w:rsid w:val="00A02549"/>
    <w:rsid w:val="00A034D4"/>
    <w:rsid w:val="00A118A4"/>
    <w:rsid w:val="00A16CFF"/>
    <w:rsid w:val="00A57A12"/>
    <w:rsid w:val="00A80F87"/>
    <w:rsid w:val="00AA5873"/>
    <w:rsid w:val="00AB492A"/>
    <w:rsid w:val="00AC2E5C"/>
    <w:rsid w:val="00AD1650"/>
    <w:rsid w:val="00B03401"/>
    <w:rsid w:val="00B17BC3"/>
    <w:rsid w:val="00B310DA"/>
    <w:rsid w:val="00B3692B"/>
    <w:rsid w:val="00B512EB"/>
    <w:rsid w:val="00B60DF6"/>
    <w:rsid w:val="00B8778A"/>
    <w:rsid w:val="00B96FEB"/>
    <w:rsid w:val="00BB751C"/>
    <w:rsid w:val="00BD587E"/>
    <w:rsid w:val="00C23546"/>
    <w:rsid w:val="00C369DA"/>
    <w:rsid w:val="00C44390"/>
    <w:rsid w:val="00C56223"/>
    <w:rsid w:val="00C62E50"/>
    <w:rsid w:val="00C75A74"/>
    <w:rsid w:val="00C83717"/>
    <w:rsid w:val="00C97447"/>
    <w:rsid w:val="00CA6FAB"/>
    <w:rsid w:val="00CB3E30"/>
    <w:rsid w:val="00CE51FB"/>
    <w:rsid w:val="00D26F67"/>
    <w:rsid w:val="00D419F3"/>
    <w:rsid w:val="00D7010A"/>
    <w:rsid w:val="00D70286"/>
    <w:rsid w:val="00D959CD"/>
    <w:rsid w:val="00DB04BE"/>
    <w:rsid w:val="00DD1E1A"/>
    <w:rsid w:val="00DE7016"/>
    <w:rsid w:val="00E108BE"/>
    <w:rsid w:val="00E17D50"/>
    <w:rsid w:val="00E4613E"/>
    <w:rsid w:val="00E515E1"/>
    <w:rsid w:val="00E97038"/>
    <w:rsid w:val="00EA17BA"/>
    <w:rsid w:val="00EA7534"/>
    <w:rsid w:val="00EB5BAC"/>
    <w:rsid w:val="00EE308A"/>
    <w:rsid w:val="00EE4F7C"/>
    <w:rsid w:val="00EE4FA8"/>
    <w:rsid w:val="00F06D79"/>
    <w:rsid w:val="00F10E5D"/>
    <w:rsid w:val="00F53D36"/>
    <w:rsid w:val="00F60B49"/>
    <w:rsid w:val="00F71946"/>
    <w:rsid w:val="00F83E90"/>
    <w:rsid w:val="00FB0439"/>
    <w:rsid w:val="00FB40B0"/>
    <w:rsid w:val="00FC5AAE"/>
    <w:rsid w:val="00F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5574F"/>
  <w15:chartTrackingRefBased/>
  <w15:docId w15:val="{09100DFF-11DF-AC4B-B733-2D675238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rsid w:val="00503A41"/>
    <w:pPr>
      <w:numPr>
        <w:numId w:val="13"/>
      </w:numPr>
      <w:tabs>
        <w:tab w:val="clear" w:pos="432"/>
        <w:tab w:val="num" w:pos="142"/>
      </w:tabs>
    </w:pPr>
    <w:rPr>
      <w:rFonts w:ascii="Gurmukhi MT" w:hAnsi="Gurmukhi MT" w:cs="Gurmukhi MT"/>
      <w:color w:val="000000" w:themeColor="text1"/>
      <w:sz w:val="24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 January 10.docx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Mordechai Zirkind</cp:lastModifiedBy>
  <cp:revision>3</cp:revision>
  <cp:lastPrinted>2018-02-01T23:01:00Z</cp:lastPrinted>
  <dcterms:created xsi:type="dcterms:W3CDTF">2019-01-15T22:11:00Z</dcterms:created>
  <dcterms:modified xsi:type="dcterms:W3CDTF">2019-01-15T22:13:00Z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