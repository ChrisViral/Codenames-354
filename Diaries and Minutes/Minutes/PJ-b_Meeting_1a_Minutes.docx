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43CA1C5C" w14:textId="77777777" w:rsidTr="001E0877">
        <w:tc>
          <w:tcPr>
            <w:tcW w:w="7650" w:type="dxa"/>
          </w:tcPr>
          <w:p w14:paraId="477C99C5" w14:textId="469A8C97" w:rsidR="002B2D13" w:rsidRPr="00D60069" w:rsidRDefault="0021759D">
            <w:pPr>
              <w:pStyle w:val="Title"/>
            </w:pPr>
            <w:r>
              <w:t xml:space="preserve">PJ-b Meeting 1a </w:t>
            </w:r>
          </w:p>
        </w:tc>
        <w:tc>
          <w:tcPr>
            <w:tcW w:w="2574" w:type="dxa"/>
            <w:vAlign w:val="bottom"/>
          </w:tcPr>
          <w:p w14:paraId="1223F276" w14:textId="065AC068" w:rsidR="00D62E01" w:rsidRPr="00D60069" w:rsidRDefault="0021759D">
            <w:pPr>
              <w:pStyle w:val="Heading3"/>
            </w:pPr>
            <w:r>
              <w:t>Wed 16</w:t>
            </w:r>
            <w:r w:rsidRPr="0021759D">
              <w:rPr>
                <w:vertAlign w:val="superscript"/>
              </w:rPr>
              <w:t>th</w:t>
            </w:r>
            <w:r>
              <w:t xml:space="preserve"> </w:t>
            </w:r>
            <w:proofErr w:type="gramStart"/>
            <w:r>
              <w:t>January,</w:t>
            </w:r>
            <w:proofErr w:type="gramEnd"/>
            <w:r>
              <w:t xml:space="preserve"> 2109</w:t>
            </w:r>
          </w:p>
          <w:p w14:paraId="08194ED2" w14:textId="225CB4F6" w:rsidR="00D62E01" w:rsidRPr="00D60069" w:rsidRDefault="0021759D">
            <w:pPr>
              <w:pStyle w:val="Heading3"/>
            </w:pPr>
            <w:r>
              <w:t xml:space="preserve">8:15 pm </w:t>
            </w:r>
          </w:p>
          <w:p w14:paraId="4DF1795F" w14:textId="14AC08D9" w:rsidR="002B2D13" w:rsidRPr="00D60069" w:rsidRDefault="0021759D" w:rsidP="00D62E01">
            <w:pPr>
              <w:pStyle w:val="Heading3"/>
            </w:pPr>
            <w:r>
              <w:t>H Building 7</w:t>
            </w:r>
            <w:r w:rsidRPr="0021759D">
              <w:rPr>
                <w:vertAlign w:val="superscript"/>
              </w:rPr>
              <w:t>th</w:t>
            </w:r>
            <w:r>
              <w:t xml:space="preserve"> Floor 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4397E317" w14:textId="77777777" w:rsidTr="00840DEB">
        <w:tc>
          <w:tcPr>
            <w:tcW w:w="1946" w:type="dxa"/>
            <w:tcMar>
              <w:top w:w="144" w:type="dxa"/>
            </w:tcMar>
          </w:tcPr>
          <w:p w14:paraId="3BAED003" w14:textId="1C09DABC" w:rsidR="002B2D13" w:rsidRPr="00D60069" w:rsidRDefault="0021759D" w:rsidP="00D60069">
            <w:pPr>
              <w:pStyle w:val="Heading2"/>
              <w:spacing w:after="80"/>
              <w:outlineLvl w:val="1"/>
            </w:pPr>
            <w:bookmarkStart w:id="0" w:name="_Hlk217631"/>
            <w:r>
              <w:t xml:space="preserve">Attendees: </w:t>
            </w:r>
          </w:p>
        </w:tc>
        <w:tc>
          <w:tcPr>
            <w:tcW w:w="3184" w:type="dxa"/>
            <w:tcMar>
              <w:top w:w="144" w:type="dxa"/>
            </w:tcMar>
          </w:tcPr>
          <w:p w14:paraId="5B701022" w14:textId="3D9DAD0C" w:rsidR="002B2D13" w:rsidRDefault="00056525" w:rsidP="00D60069">
            <w:pPr>
              <w:spacing w:after="80"/>
            </w:pPr>
            <w:r>
              <w:t xml:space="preserve">BT - </w:t>
            </w:r>
            <w:r w:rsidR="0021759D">
              <w:t xml:space="preserve">Benjamin </w:t>
            </w:r>
            <w:proofErr w:type="spellStart"/>
            <w:r w:rsidR="0021759D">
              <w:t>Th</w:t>
            </w:r>
            <w:r w:rsidR="0021759D">
              <w:rPr>
                <w:rFonts w:cstheme="minorHAnsi"/>
              </w:rPr>
              <w:t>é</w:t>
            </w:r>
            <w:r w:rsidR="0021759D">
              <w:t>rien</w:t>
            </w:r>
            <w:proofErr w:type="spellEnd"/>
            <w:r w:rsidR="0021759D">
              <w:t xml:space="preserve"> </w:t>
            </w:r>
          </w:p>
          <w:p w14:paraId="3B5C951F" w14:textId="2B095329" w:rsidR="0021759D" w:rsidRDefault="00056525" w:rsidP="00D60069">
            <w:pPr>
              <w:spacing w:after="80"/>
            </w:pPr>
            <w:r>
              <w:t xml:space="preserve">DT - </w:t>
            </w:r>
            <w:r w:rsidR="0021759D">
              <w:t xml:space="preserve">Daniel Thibault-Shea </w:t>
            </w:r>
          </w:p>
          <w:p w14:paraId="606A138A" w14:textId="45428E99" w:rsidR="0021759D" w:rsidRDefault="00056525" w:rsidP="00D60069">
            <w:pPr>
              <w:spacing w:after="80"/>
            </w:pPr>
            <w:r>
              <w:t xml:space="preserve">MZ - </w:t>
            </w:r>
            <w:proofErr w:type="spellStart"/>
            <w:r w:rsidR="0021759D">
              <w:t>Mottel</w:t>
            </w:r>
            <w:proofErr w:type="spellEnd"/>
            <w:r w:rsidR="0021759D">
              <w:t xml:space="preserve"> </w:t>
            </w:r>
            <w:proofErr w:type="spellStart"/>
            <w:r w:rsidR="0021759D">
              <w:t>Zirkind</w:t>
            </w:r>
            <w:proofErr w:type="spellEnd"/>
            <w:r w:rsidR="0021759D">
              <w:t xml:space="preserve"> </w:t>
            </w:r>
          </w:p>
          <w:p w14:paraId="2521628A" w14:textId="2F15F868" w:rsidR="0021759D" w:rsidRPr="00840DEB" w:rsidRDefault="00056525" w:rsidP="00D60069">
            <w:pPr>
              <w:spacing w:after="80"/>
            </w:pPr>
            <w:r w:rsidRPr="00840DEB">
              <w:t xml:space="preserve">RZ - </w:t>
            </w:r>
            <w:proofErr w:type="spellStart"/>
            <w:r w:rsidR="0021759D" w:rsidRPr="00840DEB">
              <w:t>Rezza</w:t>
            </w:r>
            <w:proofErr w:type="spellEnd"/>
            <w:r w:rsidR="0021759D" w:rsidRPr="00840DEB">
              <w:t xml:space="preserve"> </w:t>
            </w:r>
            <w:proofErr w:type="spellStart"/>
            <w:r w:rsidR="0021759D" w:rsidRPr="00840DEB">
              <w:t>Zairan</w:t>
            </w:r>
            <w:proofErr w:type="spellEnd"/>
            <w:r w:rsidR="0021759D" w:rsidRPr="00840DEB">
              <w:t xml:space="preserve"> </w:t>
            </w:r>
          </w:p>
          <w:p w14:paraId="4D4F47C5" w14:textId="12C941D1" w:rsidR="0021759D" w:rsidRPr="00840DEB" w:rsidRDefault="00056525" w:rsidP="00D60069">
            <w:pPr>
              <w:spacing w:after="80"/>
            </w:pPr>
            <w:r w:rsidRPr="00840DEB">
              <w:t xml:space="preserve">SV - </w:t>
            </w:r>
            <w:r w:rsidR="0021759D" w:rsidRPr="00840DEB">
              <w:t xml:space="preserve">Shereece Victor </w:t>
            </w:r>
          </w:p>
          <w:p w14:paraId="3C6ECDB8" w14:textId="006F4410" w:rsidR="0021759D" w:rsidRPr="00D60069" w:rsidRDefault="00056525" w:rsidP="00D60069">
            <w:pPr>
              <w:spacing w:after="80"/>
            </w:pPr>
            <w:r w:rsidRPr="00840DEB">
              <w:t xml:space="preserve">SZ - </w:t>
            </w:r>
            <w:r w:rsidR="0021759D">
              <w:t xml:space="preserve">Steven </w:t>
            </w:r>
            <w:proofErr w:type="spellStart"/>
            <w:r w:rsidR="0021759D">
              <w:t>Zanga</w:t>
            </w:r>
            <w:proofErr w:type="spellEnd"/>
            <w:r w:rsidR="0021759D">
              <w:t xml:space="preserve"> </w:t>
            </w:r>
          </w:p>
        </w:tc>
        <w:tc>
          <w:tcPr>
            <w:tcW w:w="1779" w:type="dxa"/>
            <w:tcMar>
              <w:top w:w="144" w:type="dxa"/>
            </w:tcMar>
          </w:tcPr>
          <w:p w14:paraId="01D6E264" w14:textId="77777777" w:rsidR="002B2D13" w:rsidRPr="00D60069" w:rsidRDefault="00A228F5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4BC27C0391764000AA6DEDE683B2F60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2BB7C1F0" w14:textId="64773F61" w:rsidR="002B2D13" w:rsidRPr="00D60069" w:rsidRDefault="0021759D" w:rsidP="00D60069">
            <w:pPr>
              <w:spacing w:after="80"/>
            </w:pPr>
            <w:r>
              <w:t xml:space="preserve">Introductions and Familiarization </w:t>
            </w:r>
          </w:p>
        </w:tc>
      </w:tr>
    </w:tbl>
    <w:bookmarkEnd w:id="0" w:displacedByCustomXml="next"/>
    <w:sdt>
      <w:sdtPr>
        <w:id w:val="-2901889"/>
        <w:placeholder>
          <w:docPart w:val="ED08DF6E6A78490E805CDD0515C57407"/>
        </w:placeholder>
        <w:temporary/>
        <w:showingPlcHdr/>
        <w15:appearance w15:val="hidden"/>
      </w:sdtPr>
      <w:sdtEndPr/>
      <w:sdtContent>
        <w:p w14:paraId="1E27E975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2B3E782A" w14:textId="77777777" w:rsidTr="00D62E01">
        <w:tc>
          <w:tcPr>
            <w:tcW w:w="1620" w:type="dxa"/>
          </w:tcPr>
          <w:bookmarkStart w:id="1" w:name="MinuteItems"/>
          <w:bookmarkStart w:id="2" w:name="MinuteTopicSection"/>
          <w:bookmarkEnd w:id="1"/>
          <w:p w14:paraId="7C33EEC3" w14:textId="77777777" w:rsidR="002B2D13" w:rsidRPr="00D60069" w:rsidRDefault="00A228F5">
            <w:pPr>
              <w:pStyle w:val="Heading2"/>
            </w:pPr>
            <w:sdt>
              <w:sdtPr>
                <w:id w:val="90904773"/>
                <w:placeholder>
                  <w:docPart w:val="8F5A30C457DF42DD9932A354429D00F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6F5BB70F" w14:textId="426479E0" w:rsidR="002B2D13" w:rsidRPr="00D60069" w:rsidRDefault="00056525">
            <w:r>
              <w:t xml:space="preserve">Play Code Names </w:t>
            </w:r>
          </w:p>
        </w:tc>
        <w:tc>
          <w:tcPr>
            <w:tcW w:w="1324" w:type="dxa"/>
          </w:tcPr>
          <w:p w14:paraId="2C8A9CFB" w14:textId="7F15E76A" w:rsidR="002B2D13" w:rsidRPr="00D60069" w:rsidRDefault="002B2D13">
            <w:pPr>
              <w:pStyle w:val="Heading2"/>
            </w:pPr>
          </w:p>
        </w:tc>
        <w:tc>
          <w:tcPr>
            <w:tcW w:w="2310" w:type="dxa"/>
          </w:tcPr>
          <w:p w14:paraId="5CB51DA0" w14:textId="2D943764" w:rsidR="002B2D13" w:rsidRPr="00D60069" w:rsidRDefault="002B2D13"/>
        </w:tc>
      </w:tr>
    </w:tbl>
    <w:p w14:paraId="1694B276" w14:textId="77777777" w:rsidR="002B2D13" w:rsidRPr="00D60069" w:rsidRDefault="00A228F5">
      <w:pPr>
        <w:pStyle w:val="Heading4"/>
      </w:pPr>
      <w:sdt>
        <w:sdtPr>
          <w:id w:val="-391195506"/>
          <w:placeholder>
            <w:docPart w:val="1A5C56862E0843E7B39F9CD02B7F1BB4"/>
          </w:placeholder>
          <w:temporary/>
          <w:showingPlcHdr/>
          <w15:appearance w15:val="hidden"/>
        </w:sdtPr>
        <w:sdtEndPr/>
        <w:sdtContent>
          <w:bookmarkStart w:id="3" w:name="_GoBack"/>
          <w:r w:rsidR="006344A8" w:rsidRPr="00D60069">
            <w:t>Discussion:</w:t>
          </w:r>
          <w:bookmarkEnd w:id="3"/>
        </w:sdtContent>
      </w:sdt>
    </w:p>
    <w:p w14:paraId="612EE2A6" w14:textId="0983A7C6" w:rsidR="00056525" w:rsidRDefault="00056525" w:rsidP="00056525">
      <w:pPr>
        <w:pStyle w:val="ListParagraph"/>
        <w:numPr>
          <w:ilvl w:val="0"/>
          <w:numId w:val="7"/>
        </w:numPr>
      </w:pPr>
      <w:r>
        <w:t>We played Code Names the card game. DT (Blue Team) and MZ</w:t>
      </w:r>
      <w:r w:rsidR="0030516E">
        <w:t xml:space="preserve"> </w:t>
      </w:r>
      <w:r>
        <w:t xml:space="preserve">(Red Team) were the Spy Masters. RZ and SZ comprised the Red Team. BT and SV comprised the Blue Team. </w:t>
      </w:r>
    </w:p>
    <w:p w14:paraId="618F0C1E" w14:textId="3EEC1FDB" w:rsidR="002B2D13" w:rsidRPr="00D60069" w:rsidRDefault="00056525" w:rsidP="00056525">
      <w:pPr>
        <w:pStyle w:val="ListParagraph"/>
        <w:numPr>
          <w:ilvl w:val="0"/>
          <w:numId w:val="7"/>
        </w:numPr>
      </w:pPr>
      <w:r>
        <w:t xml:space="preserve">During play the rules, were clarified and discussed. We also confirmed and questioned what taunts and interactions are allowed by players.   </w:t>
      </w:r>
    </w:p>
    <w:p w14:paraId="47D0BE07" w14:textId="77777777" w:rsidR="002B2D13" w:rsidRPr="00D60069" w:rsidRDefault="00A228F5">
      <w:pPr>
        <w:pStyle w:val="Heading4"/>
      </w:pPr>
      <w:sdt>
        <w:sdtPr>
          <w:id w:val="1574465788"/>
          <w:placeholder>
            <w:docPart w:val="184D66800F0F451393523157F0410374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14:paraId="2E16F84C" w14:textId="60CE3590" w:rsidR="002B2D13" w:rsidRPr="00D60069" w:rsidRDefault="00056525">
      <w:r>
        <w:t xml:space="preserve">The game is quite fun. We understand the gameplay better now.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054C7C61" w14:textId="77777777" w:rsidTr="001E0877">
        <w:trPr>
          <w:tblHeader/>
        </w:trPr>
        <w:tc>
          <w:tcPr>
            <w:tcW w:w="5310" w:type="dxa"/>
            <w:vAlign w:val="bottom"/>
          </w:tcPr>
          <w:bookmarkStart w:id="4" w:name="MinuteDiscussion"/>
          <w:bookmarkStart w:id="5" w:name="MinuteActionItems"/>
          <w:bookmarkEnd w:id="4"/>
          <w:bookmarkEnd w:id="5"/>
          <w:p w14:paraId="424048B6" w14:textId="77777777" w:rsidR="002B2D13" w:rsidRPr="00D60069" w:rsidRDefault="00A228F5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9D400F2DDC1345139C2889D816CE636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6" w:name="MinutePersonResponsible"/>
        <w:bookmarkEnd w:id="6"/>
        <w:tc>
          <w:tcPr>
            <w:tcW w:w="3060" w:type="dxa"/>
            <w:vAlign w:val="bottom"/>
          </w:tcPr>
          <w:p w14:paraId="3732446F" w14:textId="77777777" w:rsidR="002B2D13" w:rsidRPr="00D60069" w:rsidRDefault="00A228F5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3E245B2E1CA24226857BF2D98CEDB58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7" w:name="MinuteDeadline"/>
        <w:bookmarkEnd w:id="7"/>
        <w:tc>
          <w:tcPr>
            <w:tcW w:w="1854" w:type="dxa"/>
            <w:vAlign w:val="bottom"/>
          </w:tcPr>
          <w:p w14:paraId="1E7839C2" w14:textId="77777777" w:rsidR="002B2D13" w:rsidRPr="00D60069" w:rsidRDefault="00A228F5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A0B9E313E2044A2CA864DC5087B6250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6FACD7E9" w14:textId="77777777" w:rsidTr="00D60069">
        <w:tc>
          <w:tcPr>
            <w:tcW w:w="5310" w:type="dxa"/>
          </w:tcPr>
          <w:p w14:paraId="624C51DA" w14:textId="680BF29D" w:rsidR="002B2D13" w:rsidRPr="00D60069" w:rsidRDefault="00056525" w:rsidP="00D60069">
            <w:pPr>
              <w:pStyle w:val="ListBullet"/>
              <w:spacing w:after="80"/>
            </w:pPr>
            <w:r>
              <w:t xml:space="preserve">No action required </w:t>
            </w:r>
          </w:p>
        </w:tc>
        <w:tc>
          <w:tcPr>
            <w:tcW w:w="3060" w:type="dxa"/>
          </w:tcPr>
          <w:p w14:paraId="24ED1660" w14:textId="3FF7D3CD" w:rsidR="002B2D13" w:rsidRPr="00D60069" w:rsidRDefault="002B2D13" w:rsidP="00D60069">
            <w:pPr>
              <w:spacing w:after="80"/>
            </w:pPr>
          </w:p>
        </w:tc>
        <w:tc>
          <w:tcPr>
            <w:tcW w:w="1854" w:type="dxa"/>
          </w:tcPr>
          <w:p w14:paraId="36803638" w14:textId="5B2348E0"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14:paraId="0B535C5F" w14:textId="77777777" w:rsidTr="00D62E01">
        <w:tc>
          <w:tcPr>
            <w:tcW w:w="1620" w:type="dxa"/>
          </w:tcPr>
          <w:bookmarkEnd w:id="2"/>
          <w:p w14:paraId="2C2CF392" w14:textId="77777777" w:rsidR="00D62E01" w:rsidRPr="00D60069" w:rsidRDefault="00A228F5" w:rsidP="006344A8">
            <w:pPr>
              <w:pStyle w:val="Heading2"/>
            </w:pPr>
            <w:sdt>
              <w:sdtPr>
                <w:id w:val="113951409"/>
                <w:placeholder>
                  <w:docPart w:val="E117F92FD3EC4192AB961E38E20AB06A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5388FBBC" w14:textId="11897763" w:rsidR="00D62E01" w:rsidRPr="00D60069" w:rsidRDefault="00056525" w:rsidP="006344A8">
            <w:r>
              <w:t xml:space="preserve">Approaches to Game Architecture </w:t>
            </w:r>
          </w:p>
        </w:tc>
        <w:tc>
          <w:tcPr>
            <w:tcW w:w="1324" w:type="dxa"/>
          </w:tcPr>
          <w:p w14:paraId="492E3104" w14:textId="4226FD9C" w:rsidR="00D62E01" w:rsidRPr="00D60069" w:rsidRDefault="00D62E01" w:rsidP="006344A8">
            <w:pPr>
              <w:pStyle w:val="Heading2"/>
            </w:pPr>
          </w:p>
        </w:tc>
        <w:tc>
          <w:tcPr>
            <w:tcW w:w="2310" w:type="dxa"/>
          </w:tcPr>
          <w:p w14:paraId="0C1B3881" w14:textId="5D2AB3C0" w:rsidR="00D62E01" w:rsidRPr="00D60069" w:rsidRDefault="00D62E01" w:rsidP="006344A8"/>
        </w:tc>
      </w:tr>
    </w:tbl>
    <w:p w14:paraId="180B6222" w14:textId="77777777" w:rsidR="00D62E01" w:rsidRPr="00D60069" w:rsidRDefault="00A228F5" w:rsidP="00D62E01">
      <w:pPr>
        <w:pStyle w:val="Heading4"/>
      </w:pPr>
      <w:sdt>
        <w:sdtPr>
          <w:id w:val="1495455185"/>
          <w:placeholder>
            <w:docPart w:val="96AD1D587D5C49FC9AD2A21C88AB2AC8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p w14:paraId="07C07FFB" w14:textId="4EC1E3B5" w:rsidR="00D62E01" w:rsidRDefault="00056525" w:rsidP="00056525">
      <w:pPr>
        <w:pStyle w:val="ListParagraph"/>
        <w:numPr>
          <w:ilvl w:val="0"/>
          <w:numId w:val="7"/>
        </w:numPr>
      </w:pPr>
      <w:r>
        <w:t xml:space="preserve">SV presented a possible method using a 2x2 matrix for the game board representation, </w:t>
      </w:r>
      <w:r w:rsidR="00537F36">
        <w:t xml:space="preserve">assigning each block a number from 1 to 25 and using random functions to assign red and blue card placement along with other cards on the board. </w:t>
      </w:r>
    </w:p>
    <w:p w14:paraId="7F496D25" w14:textId="34511D27" w:rsidR="00537F36" w:rsidRDefault="00537F36" w:rsidP="00056525">
      <w:pPr>
        <w:pStyle w:val="ListParagraph"/>
        <w:numPr>
          <w:ilvl w:val="0"/>
          <w:numId w:val="7"/>
        </w:numPr>
      </w:pPr>
      <w:r>
        <w:t>MZ lead a discussion of the logical design of the game using objects.</w:t>
      </w:r>
    </w:p>
    <w:p w14:paraId="3042AE41" w14:textId="66A6ED74" w:rsidR="00537F36" w:rsidRDefault="00537F36" w:rsidP="00056525">
      <w:pPr>
        <w:pStyle w:val="ListParagraph"/>
        <w:numPr>
          <w:ilvl w:val="0"/>
          <w:numId w:val="7"/>
        </w:numPr>
      </w:pPr>
      <w:r>
        <w:t>SZ and BT explained the concept of MVC (Model View Controller)</w:t>
      </w:r>
    </w:p>
    <w:p w14:paraId="2CF0653E" w14:textId="70074EBE" w:rsidR="0030516E" w:rsidRDefault="0030516E" w:rsidP="00056525">
      <w:pPr>
        <w:pStyle w:val="ListParagraph"/>
        <w:numPr>
          <w:ilvl w:val="0"/>
          <w:numId w:val="7"/>
        </w:numPr>
      </w:pPr>
      <w:r>
        <w:t>We discussed whether the Controller or the Model contains the logic of the system.</w:t>
      </w:r>
    </w:p>
    <w:p w14:paraId="6364C329" w14:textId="29C21F89" w:rsidR="0030516E" w:rsidRDefault="0030516E" w:rsidP="00056525">
      <w:pPr>
        <w:pStyle w:val="ListParagraph"/>
        <w:numPr>
          <w:ilvl w:val="0"/>
          <w:numId w:val="7"/>
        </w:numPr>
      </w:pPr>
      <w:r>
        <w:t xml:space="preserve">Discovered that the group was expanded and thus we proceeded to the lab to meet the rest of the group. </w:t>
      </w:r>
    </w:p>
    <w:p w14:paraId="7EFA7A8D" w14:textId="77777777" w:rsidR="00D62E01" w:rsidRPr="00D60069" w:rsidRDefault="00A228F5" w:rsidP="00D62E01">
      <w:pPr>
        <w:pStyle w:val="Heading4"/>
      </w:pPr>
      <w:sdt>
        <w:sdtPr>
          <w:id w:val="-1295436725"/>
          <w:placeholder>
            <w:docPart w:val="A2767BCA1A104299A670E2D95315DA60"/>
          </w:placeholder>
          <w:temporary/>
          <w:showingPlcHdr/>
          <w15:appearance w15:val="hidden"/>
        </w:sdtPr>
        <w:sdtEndPr/>
        <w:sdtContent>
          <w:r w:rsidR="00D62E01" w:rsidRPr="00D60069">
            <w:t>Conclusions:</w:t>
          </w:r>
        </w:sdtContent>
      </w:sdt>
    </w:p>
    <w:p w14:paraId="6A3C602B" w14:textId="5E01397D" w:rsidR="00D62E01" w:rsidRPr="00D60069" w:rsidRDefault="0030516E" w:rsidP="00D62E01">
      <w:r>
        <w:t xml:space="preserve">Ask the lecturer to clarify MVC.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14:paraId="695FD055" w14:textId="77777777" w:rsidTr="001E0877">
        <w:trPr>
          <w:tblHeader/>
        </w:trPr>
        <w:tc>
          <w:tcPr>
            <w:tcW w:w="5310" w:type="dxa"/>
            <w:vAlign w:val="bottom"/>
          </w:tcPr>
          <w:p w14:paraId="29422FA8" w14:textId="77777777" w:rsidR="00D60069" w:rsidRPr="00D60069" w:rsidRDefault="00A228F5" w:rsidP="00284200">
            <w:pPr>
              <w:pStyle w:val="Heading2"/>
              <w:spacing w:after="80"/>
              <w:outlineLvl w:val="1"/>
            </w:pPr>
            <w:sdt>
              <w:sdtPr>
                <w:id w:val="1576775990"/>
                <w:placeholder>
                  <w:docPart w:val="CC8FA4B2364D4D39A20190397588078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6B2B184B" w14:textId="77777777" w:rsidR="00D60069" w:rsidRPr="00D60069" w:rsidRDefault="00A228F5" w:rsidP="00284200">
            <w:pPr>
              <w:pStyle w:val="Heading2"/>
              <w:spacing w:after="80"/>
              <w:outlineLvl w:val="1"/>
            </w:pPr>
            <w:sdt>
              <w:sdtPr>
                <w:id w:val="-778569795"/>
                <w:placeholder>
                  <w:docPart w:val="3BE959271CD1460EBBD05F94154DC24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6F4FF466" w14:textId="77777777" w:rsidR="00D60069" w:rsidRPr="00D60069" w:rsidRDefault="00A228F5" w:rsidP="00284200">
            <w:pPr>
              <w:pStyle w:val="Heading2"/>
              <w:spacing w:after="80"/>
              <w:outlineLvl w:val="1"/>
            </w:pPr>
            <w:sdt>
              <w:sdtPr>
                <w:id w:val="-1974196117"/>
                <w:placeholder>
                  <w:docPart w:val="44568A2C055B49DEA3D9E4A8207E282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14:paraId="3E22236D" w14:textId="77777777" w:rsidTr="00284200">
        <w:tc>
          <w:tcPr>
            <w:tcW w:w="5310" w:type="dxa"/>
          </w:tcPr>
          <w:p w14:paraId="1BC840A5" w14:textId="29E78811" w:rsidR="00D60069" w:rsidRPr="00D60069" w:rsidRDefault="0030516E" w:rsidP="00284200">
            <w:pPr>
              <w:pStyle w:val="ListBullet"/>
              <w:spacing w:after="80"/>
            </w:pPr>
            <w:r>
              <w:t xml:space="preserve">Ask about MVC in class </w:t>
            </w:r>
          </w:p>
        </w:tc>
        <w:tc>
          <w:tcPr>
            <w:tcW w:w="3060" w:type="dxa"/>
          </w:tcPr>
          <w:p w14:paraId="6C64C5C4" w14:textId="6D3905CF" w:rsidR="00D60069" w:rsidRPr="00D60069" w:rsidRDefault="0030516E" w:rsidP="00284200">
            <w:pPr>
              <w:spacing w:after="80"/>
            </w:pPr>
            <w:r>
              <w:t xml:space="preserve">MZ </w:t>
            </w:r>
          </w:p>
        </w:tc>
        <w:tc>
          <w:tcPr>
            <w:tcW w:w="1854" w:type="dxa"/>
          </w:tcPr>
          <w:p w14:paraId="7103E982" w14:textId="25AB78A0" w:rsidR="00D60069" w:rsidRPr="00D60069" w:rsidRDefault="0030516E" w:rsidP="00284200">
            <w:pPr>
              <w:spacing w:after="80"/>
            </w:pPr>
            <w:r>
              <w:t>Jan 17</w:t>
            </w:r>
            <w:r w:rsidRPr="0030516E">
              <w:rPr>
                <w:vertAlign w:val="superscript"/>
              </w:rPr>
              <w:t>th</w:t>
            </w:r>
            <w:r>
              <w:t xml:space="preserve"> 2019</w:t>
            </w:r>
          </w:p>
        </w:tc>
      </w:tr>
    </w:tbl>
    <w:p w14:paraId="14764D12" w14:textId="3BD3CED1" w:rsidR="00D62E01" w:rsidRPr="00D60069" w:rsidRDefault="00D62E01" w:rsidP="00D62E01"/>
    <w:p w14:paraId="1D32A055" w14:textId="6B21C4B1" w:rsidR="002B2D13" w:rsidRPr="00D60069" w:rsidRDefault="002B2D13"/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AFDDD" w14:textId="77777777" w:rsidR="00A228F5" w:rsidRDefault="00A228F5">
      <w:pPr>
        <w:spacing w:before="0" w:after="0"/>
      </w:pPr>
      <w:r>
        <w:separator/>
      </w:r>
    </w:p>
  </w:endnote>
  <w:endnote w:type="continuationSeparator" w:id="0">
    <w:p w14:paraId="7342C602" w14:textId="77777777" w:rsidR="00A228F5" w:rsidRDefault="00A228F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959C21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6D4E1" w14:textId="77777777" w:rsidR="00A228F5" w:rsidRDefault="00A228F5">
      <w:pPr>
        <w:spacing w:before="0" w:after="0"/>
      </w:pPr>
      <w:r>
        <w:separator/>
      </w:r>
    </w:p>
  </w:footnote>
  <w:footnote w:type="continuationSeparator" w:id="0">
    <w:p w14:paraId="5D7C840F" w14:textId="77777777" w:rsidR="00A228F5" w:rsidRDefault="00A228F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02651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54143E6D"/>
    <w:multiLevelType w:val="hybridMultilevel"/>
    <w:tmpl w:val="0C6CE518"/>
    <w:lvl w:ilvl="0" w:tplc="BA92E8A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9D"/>
    <w:rsid w:val="00056525"/>
    <w:rsid w:val="001E0877"/>
    <w:rsid w:val="0021759D"/>
    <w:rsid w:val="002B2D13"/>
    <w:rsid w:val="0030516E"/>
    <w:rsid w:val="0034721D"/>
    <w:rsid w:val="003D5BF7"/>
    <w:rsid w:val="003F257D"/>
    <w:rsid w:val="00537F36"/>
    <w:rsid w:val="005A7328"/>
    <w:rsid w:val="006344A8"/>
    <w:rsid w:val="00734EEC"/>
    <w:rsid w:val="007F04FA"/>
    <w:rsid w:val="00840DEB"/>
    <w:rsid w:val="008F4007"/>
    <w:rsid w:val="00A228F5"/>
    <w:rsid w:val="00B7685F"/>
    <w:rsid w:val="00D60069"/>
    <w:rsid w:val="00D62E01"/>
    <w:rsid w:val="00D661EE"/>
    <w:rsid w:val="00E048B4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3054B1"/>
  <w15:docId w15:val="{03063F17-6874-405B-B68B-A508A01D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6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C27C0391764000AA6DEDE683B2F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811A8-C4C5-46D9-9125-7F01ADDC4902}"/>
      </w:docPartPr>
      <w:docPartBody>
        <w:p w:rsidR="00F345CF" w:rsidRDefault="005106EC">
          <w:pPr>
            <w:pStyle w:val="4BC27C0391764000AA6DEDE683B2F604"/>
          </w:pPr>
          <w:r w:rsidRPr="00E048B4">
            <w:t>Type of meeting:</w:t>
          </w:r>
        </w:p>
      </w:docPartBody>
    </w:docPart>
    <w:docPart>
      <w:docPartPr>
        <w:name w:val="ED08DF6E6A78490E805CDD0515C57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3BDC5-3E17-4267-B74D-AA240F660318}"/>
      </w:docPartPr>
      <w:docPartBody>
        <w:p w:rsidR="00F345CF" w:rsidRDefault="005106EC">
          <w:pPr>
            <w:pStyle w:val="ED08DF6E6A78490E805CDD0515C57407"/>
          </w:pPr>
          <w:r>
            <w:t>Minutes</w:t>
          </w:r>
        </w:p>
      </w:docPartBody>
    </w:docPart>
    <w:docPart>
      <w:docPartPr>
        <w:name w:val="8F5A30C457DF42DD9932A354429D0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40F66-A855-478E-ADEF-3C7DB9DD1887}"/>
      </w:docPartPr>
      <w:docPartBody>
        <w:p w:rsidR="00F345CF" w:rsidRDefault="005106EC">
          <w:pPr>
            <w:pStyle w:val="8F5A30C457DF42DD9932A354429D00FC"/>
          </w:pPr>
          <w:r>
            <w:t>Agenda item:</w:t>
          </w:r>
        </w:p>
      </w:docPartBody>
    </w:docPart>
    <w:docPart>
      <w:docPartPr>
        <w:name w:val="1A5C56862E0843E7B39F9CD02B7F1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B8B37-35C0-4CB7-95D7-2E3B3C156A60}"/>
      </w:docPartPr>
      <w:docPartBody>
        <w:p w:rsidR="00F345CF" w:rsidRDefault="005106EC">
          <w:pPr>
            <w:pStyle w:val="1A5C56862E0843E7B39F9CD02B7F1BB4"/>
          </w:pPr>
          <w:r>
            <w:t>Discussion:</w:t>
          </w:r>
        </w:p>
      </w:docPartBody>
    </w:docPart>
    <w:docPart>
      <w:docPartPr>
        <w:name w:val="184D66800F0F451393523157F0410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1F9DE-A886-4695-B269-33C5D7D67E6D}"/>
      </w:docPartPr>
      <w:docPartBody>
        <w:p w:rsidR="00F345CF" w:rsidRDefault="005106EC">
          <w:pPr>
            <w:pStyle w:val="184D66800F0F451393523157F0410374"/>
          </w:pPr>
          <w:r>
            <w:t>Conclusions:</w:t>
          </w:r>
        </w:p>
      </w:docPartBody>
    </w:docPart>
    <w:docPart>
      <w:docPartPr>
        <w:name w:val="9D400F2DDC1345139C2889D816CE6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6AAF7-198C-4D1B-A06D-4B364CD2BC26}"/>
      </w:docPartPr>
      <w:docPartBody>
        <w:p w:rsidR="00F345CF" w:rsidRDefault="005106EC">
          <w:pPr>
            <w:pStyle w:val="9D400F2DDC1345139C2889D816CE636D"/>
          </w:pPr>
          <w:r>
            <w:t>Action items</w:t>
          </w:r>
        </w:p>
      </w:docPartBody>
    </w:docPart>
    <w:docPart>
      <w:docPartPr>
        <w:name w:val="3E245B2E1CA24226857BF2D98CEDB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175D0-769A-44F2-B8D2-02A16497B24B}"/>
      </w:docPartPr>
      <w:docPartBody>
        <w:p w:rsidR="00F345CF" w:rsidRDefault="005106EC">
          <w:pPr>
            <w:pStyle w:val="3E245B2E1CA24226857BF2D98CEDB586"/>
          </w:pPr>
          <w:r>
            <w:t>Person responsible</w:t>
          </w:r>
        </w:p>
      </w:docPartBody>
    </w:docPart>
    <w:docPart>
      <w:docPartPr>
        <w:name w:val="A0B9E313E2044A2CA864DC5087B62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AF054-A3F5-4704-A9EB-11A1D1785C47}"/>
      </w:docPartPr>
      <w:docPartBody>
        <w:p w:rsidR="00F345CF" w:rsidRDefault="005106EC">
          <w:pPr>
            <w:pStyle w:val="A0B9E313E2044A2CA864DC5087B6250E"/>
          </w:pPr>
          <w:r>
            <w:t>Deadline</w:t>
          </w:r>
        </w:p>
      </w:docPartBody>
    </w:docPart>
    <w:docPart>
      <w:docPartPr>
        <w:name w:val="E117F92FD3EC4192AB961E38E20A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81A5E-4F5A-4081-93B9-6CD1ECFB6F63}"/>
      </w:docPartPr>
      <w:docPartBody>
        <w:p w:rsidR="00F345CF" w:rsidRDefault="005106EC">
          <w:pPr>
            <w:pStyle w:val="E117F92FD3EC4192AB961E38E20AB06A"/>
          </w:pPr>
          <w:r>
            <w:t>Agenda item:</w:t>
          </w:r>
        </w:p>
      </w:docPartBody>
    </w:docPart>
    <w:docPart>
      <w:docPartPr>
        <w:name w:val="96AD1D587D5C49FC9AD2A21C88AB2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E1CA8-3A71-4F1D-94E4-6D0871C32A79}"/>
      </w:docPartPr>
      <w:docPartBody>
        <w:p w:rsidR="00F345CF" w:rsidRDefault="005106EC">
          <w:pPr>
            <w:pStyle w:val="96AD1D587D5C49FC9AD2A21C88AB2AC8"/>
          </w:pPr>
          <w:r>
            <w:t>Discussion:</w:t>
          </w:r>
        </w:p>
      </w:docPartBody>
    </w:docPart>
    <w:docPart>
      <w:docPartPr>
        <w:name w:val="A2767BCA1A104299A670E2D95315D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CF90A-90D0-47DC-B4D2-C8476151ADE0}"/>
      </w:docPartPr>
      <w:docPartBody>
        <w:p w:rsidR="00F345CF" w:rsidRDefault="005106EC">
          <w:pPr>
            <w:pStyle w:val="A2767BCA1A104299A670E2D95315DA60"/>
          </w:pPr>
          <w:r>
            <w:t>Conclusions:</w:t>
          </w:r>
        </w:p>
      </w:docPartBody>
    </w:docPart>
    <w:docPart>
      <w:docPartPr>
        <w:name w:val="CC8FA4B2364D4D39A201903975880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63773-E752-48B1-8FA5-F51684C2CDC8}"/>
      </w:docPartPr>
      <w:docPartBody>
        <w:p w:rsidR="00F345CF" w:rsidRDefault="005106EC">
          <w:pPr>
            <w:pStyle w:val="CC8FA4B2364D4D39A201903975880784"/>
          </w:pPr>
          <w:r>
            <w:t>Action items</w:t>
          </w:r>
        </w:p>
      </w:docPartBody>
    </w:docPart>
    <w:docPart>
      <w:docPartPr>
        <w:name w:val="3BE959271CD1460EBBD05F94154D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FE4CD-CF7E-4424-8511-1B84888D16CD}"/>
      </w:docPartPr>
      <w:docPartBody>
        <w:p w:rsidR="00F345CF" w:rsidRDefault="005106EC">
          <w:pPr>
            <w:pStyle w:val="3BE959271CD1460EBBD05F94154DC244"/>
          </w:pPr>
          <w:r>
            <w:t>Person responsible</w:t>
          </w:r>
        </w:p>
      </w:docPartBody>
    </w:docPart>
    <w:docPart>
      <w:docPartPr>
        <w:name w:val="44568A2C055B49DEA3D9E4A8207E2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20437-ED4A-40AC-951F-F37FBA7C8601}"/>
      </w:docPartPr>
      <w:docPartBody>
        <w:p w:rsidR="00F345CF" w:rsidRDefault="005106EC">
          <w:pPr>
            <w:pStyle w:val="44568A2C055B49DEA3D9E4A8207E2821"/>
          </w:pPr>
          <w:r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5A"/>
    <w:rsid w:val="00334B5A"/>
    <w:rsid w:val="005106EC"/>
    <w:rsid w:val="00B26B94"/>
    <w:rsid w:val="00F3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01AE4864E9498E9585B117BE9F9652">
    <w:name w:val="3401AE4864E9498E9585B117BE9F9652"/>
  </w:style>
  <w:style w:type="paragraph" w:customStyle="1" w:styleId="A535864E7FF74D2FA01019858FEC32D0">
    <w:name w:val="A535864E7FF74D2FA01019858FEC32D0"/>
  </w:style>
  <w:style w:type="paragraph" w:customStyle="1" w:styleId="8ADAFB05B99C49B297D468323302ECC7">
    <w:name w:val="8ADAFB05B99C49B297D468323302ECC7"/>
  </w:style>
  <w:style w:type="paragraph" w:customStyle="1" w:styleId="4062364CEBF8476DB9F2C0949367B1D8">
    <w:name w:val="4062364CEBF8476DB9F2C0949367B1D8"/>
  </w:style>
  <w:style w:type="paragraph" w:customStyle="1" w:styleId="308441F091D54A0E8B2D447C79A0128A">
    <w:name w:val="308441F091D54A0E8B2D447C79A0128A"/>
  </w:style>
  <w:style w:type="paragraph" w:customStyle="1" w:styleId="AD1F274FDF5A48F7B3F8C5E874B76350">
    <w:name w:val="AD1F274FDF5A48F7B3F8C5E874B76350"/>
  </w:style>
  <w:style w:type="paragraph" w:customStyle="1" w:styleId="4BC27C0391764000AA6DEDE683B2F604">
    <w:name w:val="4BC27C0391764000AA6DEDE683B2F604"/>
  </w:style>
  <w:style w:type="paragraph" w:customStyle="1" w:styleId="8AFDAEC42BA54BC084B6D71962196F42">
    <w:name w:val="8AFDAEC42BA54BC084B6D71962196F42"/>
  </w:style>
  <w:style w:type="paragraph" w:customStyle="1" w:styleId="DF5E895813E444EF9E4ABF5D55FFB17F">
    <w:name w:val="DF5E895813E444EF9E4ABF5D55FFB17F"/>
  </w:style>
  <w:style w:type="paragraph" w:customStyle="1" w:styleId="E74FE41CE74142B28E42E33050BAA51B">
    <w:name w:val="E74FE41CE74142B28E42E33050BAA51B"/>
  </w:style>
  <w:style w:type="paragraph" w:customStyle="1" w:styleId="5CFC2DACC6F8442EB3A6667FE6B2581F">
    <w:name w:val="5CFC2DACC6F8442EB3A6667FE6B2581F"/>
  </w:style>
  <w:style w:type="paragraph" w:customStyle="1" w:styleId="9C2515069A6F4E2487E497BC2EFBB265">
    <w:name w:val="9C2515069A6F4E2487E497BC2EFBB265"/>
  </w:style>
  <w:style w:type="paragraph" w:customStyle="1" w:styleId="AA5CD669E21848C1A24288C7D6C27BEE">
    <w:name w:val="AA5CD669E21848C1A24288C7D6C27BEE"/>
  </w:style>
  <w:style w:type="paragraph" w:customStyle="1" w:styleId="43EA1AB2E33C432EAF5B31DDAD747B0A">
    <w:name w:val="43EA1AB2E33C432EAF5B31DDAD747B0A"/>
  </w:style>
  <w:style w:type="paragraph" w:customStyle="1" w:styleId="C2DF7500098F4C588363803E7C76E2AC">
    <w:name w:val="C2DF7500098F4C588363803E7C76E2AC"/>
  </w:style>
  <w:style w:type="paragraph" w:customStyle="1" w:styleId="EE2C5D45038645B0AA6F9B7E36197332">
    <w:name w:val="EE2C5D45038645B0AA6F9B7E36197332"/>
  </w:style>
  <w:style w:type="paragraph" w:customStyle="1" w:styleId="6AC99A7A2C8E4624AFD8BE9657E09FA6">
    <w:name w:val="6AC99A7A2C8E4624AFD8BE9657E09FA6"/>
  </w:style>
  <w:style w:type="paragraph" w:customStyle="1" w:styleId="B9008CA989F14DD0BC76946DEEB6BD9D">
    <w:name w:val="B9008CA989F14DD0BC76946DEEB6BD9D"/>
  </w:style>
  <w:style w:type="paragraph" w:customStyle="1" w:styleId="715D65E1D4D74FE3A0C87A6C93416C3B">
    <w:name w:val="715D65E1D4D74FE3A0C87A6C93416C3B"/>
  </w:style>
  <w:style w:type="paragraph" w:customStyle="1" w:styleId="09242FAF2EEF4D1CAD30F551DBDF4434">
    <w:name w:val="09242FAF2EEF4D1CAD30F551DBDF4434"/>
  </w:style>
  <w:style w:type="paragraph" w:customStyle="1" w:styleId="ED08DF6E6A78490E805CDD0515C57407">
    <w:name w:val="ED08DF6E6A78490E805CDD0515C57407"/>
  </w:style>
  <w:style w:type="paragraph" w:customStyle="1" w:styleId="8F5A30C457DF42DD9932A354429D00FC">
    <w:name w:val="8F5A30C457DF42DD9932A354429D00FC"/>
  </w:style>
  <w:style w:type="paragraph" w:customStyle="1" w:styleId="5CDF8AABAC4E4BC982CDDC236F175735">
    <w:name w:val="5CDF8AABAC4E4BC982CDDC236F175735"/>
  </w:style>
  <w:style w:type="paragraph" w:customStyle="1" w:styleId="BA0BAD8B23A54C75817E125728112CBF">
    <w:name w:val="BA0BAD8B23A54C75817E125728112CBF"/>
  </w:style>
  <w:style w:type="paragraph" w:customStyle="1" w:styleId="4108B780B00F4A748C750488317292E6">
    <w:name w:val="4108B780B00F4A748C750488317292E6"/>
  </w:style>
  <w:style w:type="paragraph" w:customStyle="1" w:styleId="1A5C56862E0843E7B39F9CD02B7F1BB4">
    <w:name w:val="1A5C56862E0843E7B39F9CD02B7F1BB4"/>
  </w:style>
  <w:style w:type="paragraph" w:customStyle="1" w:styleId="0A8555557897479C95776AF5E0F74EB0">
    <w:name w:val="0A8555557897479C95776AF5E0F74EB0"/>
  </w:style>
  <w:style w:type="paragraph" w:customStyle="1" w:styleId="184D66800F0F451393523157F0410374">
    <w:name w:val="184D66800F0F451393523157F0410374"/>
  </w:style>
  <w:style w:type="paragraph" w:customStyle="1" w:styleId="B7BD101B3D8E41668851D8B0F4D8CE6B">
    <w:name w:val="B7BD101B3D8E41668851D8B0F4D8CE6B"/>
  </w:style>
  <w:style w:type="paragraph" w:customStyle="1" w:styleId="9D400F2DDC1345139C2889D816CE636D">
    <w:name w:val="9D400F2DDC1345139C2889D816CE636D"/>
  </w:style>
  <w:style w:type="paragraph" w:customStyle="1" w:styleId="3E245B2E1CA24226857BF2D98CEDB586">
    <w:name w:val="3E245B2E1CA24226857BF2D98CEDB586"/>
  </w:style>
  <w:style w:type="paragraph" w:customStyle="1" w:styleId="A0B9E313E2044A2CA864DC5087B6250E">
    <w:name w:val="A0B9E313E2044A2CA864DC5087B6250E"/>
  </w:style>
  <w:style w:type="paragraph" w:customStyle="1" w:styleId="2AFFC69C0DF24D4E9957894E63281968">
    <w:name w:val="2AFFC69C0DF24D4E9957894E63281968"/>
  </w:style>
  <w:style w:type="paragraph" w:customStyle="1" w:styleId="4C655BEE850A43B084838347696283E4">
    <w:name w:val="4C655BEE850A43B084838347696283E4"/>
  </w:style>
  <w:style w:type="paragraph" w:customStyle="1" w:styleId="CC19569584134641888799EF90D85F78">
    <w:name w:val="CC19569584134641888799EF90D85F78"/>
  </w:style>
  <w:style w:type="paragraph" w:customStyle="1" w:styleId="E5CAA4944484422FA0BEAA9EAD844747">
    <w:name w:val="E5CAA4944484422FA0BEAA9EAD844747"/>
  </w:style>
  <w:style w:type="paragraph" w:customStyle="1" w:styleId="372C5F79C81A47F1828FD00863F80507">
    <w:name w:val="372C5F79C81A47F1828FD00863F80507"/>
  </w:style>
  <w:style w:type="paragraph" w:customStyle="1" w:styleId="E89A286752F243C8AF94516ED4D8705D">
    <w:name w:val="E89A286752F243C8AF94516ED4D8705D"/>
  </w:style>
  <w:style w:type="paragraph" w:customStyle="1" w:styleId="5EBF3EA4AF43493780D604A630D12EE2">
    <w:name w:val="5EBF3EA4AF43493780D604A630D12EE2"/>
  </w:style>
  <w:style w:type="paragraph" w:customStyle="1" w:styleId="1BE528B65EEA44268AB727B102042BCD">
    <w:name w:val="1BE528B65EEA44268AB727B102042BCD"/>
  </w:style>
  <w:style w:type="paragraph" w:customStyle="1" w:styleId="4E75227FEDB3462599F4F9CEB0244548">
    <w:name w:val="4E75227FEDB3462599F4F9CEB0244548"/>
  </w:style>
  <w:style w:type="paragraph" w:customStyle="1" w:styleId="E117F92FD3EC4192AB961E38E20AB06A">
    <w:name w:val="E117F92FD3EC4192AB961E38E20AB06A"/>
  </w:style>
  <w:style w:type="paragraph" w:customStyle="1" w:styleId="47CBEEA7CB5147488935CFEA8EEF15E7">
    <w:name w:val="47CBEEA7CB5147488935CFEA8EEF15E7"/>
  </w:style>
  <w:style w:type="paragraph" w:customStyle="1" w:styleId="5895159588254100804526AE1763A4D4">
    <w:name w:val="5895159588254100804526AE1763A4D4"/>
  </w:style>
  <w:style w:type="paragraph" w:customStyle="1" w:styleId="D6A46734E8094045A92E0A84A524DD17">
    <w:name w:val="D6A46734E8094045A92E0A84A524DD17"/>
  </w:style>
  <w:style w:type="paragraph" w:customStyle="1" w:styleId="96AD1D587D5C49FC9AD2A21C88AB2AC8">
    <w:name w:val="96AD1D587D5C49FC9AD2A21C88AB2AC8"/>
  </w:style>
  <w:style w:type="paragraph" w:customStyle="1" w:styleId="9517E3C6689A44A78E6C7C703D371E06">
    <w:name w:val="9517E3C6689A44A78E6C7C703D371E06"/>
  </w:style>
  <w:style w:type="paragraph" w:customStyle="1" w:styleId="A2767BCA1A104299A670E2D95315DA60">
    <w:name w:val="A2767BCA1A104299A670E2D95315DA60"/>
  </w:style>
  <w:style w:type="paragraph" w:customStyle="1" w:styleId="2CFC782FEB2242AD97C921B235D770A7">
    <w:name w:val="2CFC782FEB2242AD97C921B235D770A7"/>
  </w:style>
  <w:style w:type="paragraph" w:customStyle="1" w:styleId="CC8FA4B2364D4D39A201903975880784">
    <w:name w:val="CC8FA4B2364D4D39A201903975880784"/>
  </w:style>
  <w:style w:type="paragraph" w:customStyle="1" w:styleId="3BE959271CD1460EBBD05F94154DC244">
    <w:name w:val="3BE959271CD1460EBBD05F94154DC244"/>
  </w:style>
  <w:style w:type="paragraph" w:customStyle="1" w:styleId="44568A2C055B49DEA3D9E4A8207E2821">
    <w:name w:val="44568A2C055B49DEA3D9E4A8207E2821"/>
  </w:style>
  <w:style w:type="paragraph" w:customStyle="1" w:styleId="A0B1798C30D243BEBFCC7F1A963D1C32">
    <w:name w:val="A0B1798C30D243BEBFCC7F1A963D1C32"/>
  </w:style>
  <w:style w:type="paragraph" w:customStyle="1" w:styleId="0DC5156A18CD42DF903E250687906B99">
    <w:name w:val="0DC5156A18CD42DF903E250687906B99"/>
  </w:style>
  <w:style w:type="paragraph" w:customStyle="1" w:styleId="302E480590FF4EB493FA88774C7CBD4A">
    <w:name w:val="302E480590FF4EB493FA88774C7CBD4A"/>
  </w:style>
  <w:style w:type="paragraph" w:customStyle="1" w:styleId="ECF36E93ED5B4080A344107E525CD6AB">
    <w:name w:val="ECF36E93ED5B4080A344107E525CD6AB"/>
  </w:style>
  <w:style w:type="paragraph" w:customStyle="1" w:styleId="26DC1C31F23045BD9C14C41A41BB2A1E">
    <w:name w:val="26DC1C31F23045BD9C14C41A41BB2A1E"/>
  </w:style>
  <w:style w:type="paragraph" w:customStyle="1" w:styleId="A52EFB9C3F6A4C15B017A813671344E1">
    <w:name w:val="A52EFB9C3F6A4C15B017A813671344E1"/>
  </w:style>
  <w:style w:type="paragraph" w:customStyle="1" w:styleId="12CC10BC1EDE4C2CAFAD5ED9675BA5EF">
    <w:name w:val="12CC10BC1EDE4C2CAFAD5ED9675BA5EF"/>
  </w:style>
  <w:style w:type="paragraph" w:customStyle="1" w:styleId="B3392ACFAA9C4900A28165E17F09F4BF">
    <w:name w:val="B3392ACFAA9C4900A28165E17F09F4BF"/>
  </w:style>
  <w:style w:type="paragraph" w:customStyle="1" w:styleId="8CBA4CE644EA42BDA414A5F0924D6489">
    <w:name w:val="8CBA4CE644EA42BDA414A5F0924D6489"/>
  </w:style>
  <w:style w:type="paragraph" w:customStyle="1" w:styleId="E4B9252E0FF848828700531BA0305BF5">
    <w:name w:val="E4B9252E0FF848828700531BA0305BF5"/>
  </w:style>
  <w:style w:type="paragraph" w:customStyle="1" w:styleId="73392708FB4647AE8A9E9CA150A35AA8">
    <w:name w:val="73392708FB4647AE8A9E9CA150A35AA8"/>
  </w:style>
  <w:style w:type="paragraph" w:customStyle="1" w:styleId="E63B59DDB9FA4E6699EEE4761BEED916">
    <w:name w:val="E63B59DDB9FA4E6699EEE4761BEED916"/>
  </w:style>
  <w:style w:type="paragraph" w:customStyle="1" w:styleId="AE78F54D58F5476C946ACBFDAFA84D7E">
    <w:name w:val="AE78F54D58F5476C946ACBFDAFA84D7E"/>
  </w:style>
  <w:style w:type="paragraph" w:customStyle="1" w:styleId="9D61A8F49B42456CBFDA15B9AEEF0CFD">
    <w:name w:val="9D61A8F49B42456CBFDA15B9AEEF0CFD"/>
  </w:style>
  <w:style w:type="paragraph" w:customStyle="1" w:styleId="17AC881DA97A4F18A4BD67163736C99F">
    <w:name w:val="17AC881DA97A4F18A4BD67163736C99F"/>
  </w:style>
  <w:style w:type="paragraph" w:customStyle="1" w:styleId="41142E7D4E8B4D149EA4F05FC4827090">
    <w:name w:val="41142E7D4E8B4D149EA4F05FC4827090"/>
  </w:style>
  <w:style w:type="paragraph" w:customStyle="1" w:styleId="6C7C2C7F1205498BB0481AE16305BAA8">
    <w:name w:val="6C7C2C7F1205498BB0481AE16305BAA8"/>
  </w:style>
  <w:style w:type="paragraph" w:customStyle="1" w:styleId="C5BC41F4297643E28778996CAD06698F">
    <w:name w:val="C5BC41F4297643E28778996CAD06698F"/>
  </w:style>
  <w:style w:type="paragraph" w:customStyle="1" w:styleId="90F60299C84A457B8A735F30D9E644FD">
    <w:name w:val="90F60299C84A457B8A735F30D9E644FD"/>
  </w:style>
  <w:style w:type="paragraph" w:customStyle="1" w:styleId="5C10A21D3BD74C33AC043A3638DDE67B">
    <w:name w:val="5C10A21D3BD74C33AC043A3638DDE67B"/>
  </w:style>
  <w:style w:type="paragraph" w:customStyle="1" w:styleId="791F7EF7F9A3441DABA3F79E61BC5CB0">
    <w:name w:val="791F7EF7F9A3441DABA3F79E61BC5CB0"/>
  </w:style>
  <w:style w:type="paragraph" w:customStyle="1" w:styleId="909CBA3874464323B49786500CDE90D3">
    <w:name w:val="909CBA3874464323B49786500CDE90D3"/>
  </w:style>
  <w:style w:type="paragraph" w:customStyle="1" w:styleId="23EA950C1AF84173B8FD4CCFE6833B8B">
    <w:name w:val="23EA950C1AF84173B8FD4CCFE6833B8B"/>
  </w:style>
  <w:style w:type="paragraph" w:customStyle="1" w:styleId="B5AD8EE077ED42B9A0CE62FB08CF65F3">
    <w:name w:val="B5AD8EE077ED42B9A0CE62FB08CF65F3"/>
  </w:style>
  <w:style w:type="paragraph" w:customStyle="1" w:styleId="EEE9D204B780470A88CD3B812BC1013C">
    <w:name w:val="EEE9D204B780470A88CD3B812BC1013C"/>
  </w:style>
  <w:style w:type="paragraph" w:customStyle="1" w:styleId="AA268B6337C142EB953C65DF9986EE24">
    <w:name w:val="AA268B6337C142EB953C65DF9986EE24"/>
  </w:style>
  <w:style w:type="paragraph" w:customStyle="1" w:styleId="534417A03D054456A063A4D3C066907F">
    <w:name w:val="534417A03D054456A063A4D3C066907F"/>
  </w:style>
  <w:style w:type="paragraph" w:customStyle="1" w:styleId="3C918E0CAAC549749095D81B11F2264B">
    <w:name w:val="3C918E0CAAC549749095D81B11F2264B"/>
  </w:style>
  <w:style w:type="paragraph" w:customStyle="1" w:styleId="7D72DE7A20374027BE336EEE89485CEA">
    <w:name w:val="7D72DE7A20374027BE336EEE89485CEA"/>
  </w:style>
  <w:style w:type="paragraph" w:customStyle="1" w:styleId="6A26CA75FEBC4568A3E3A5834EFA7829">
    <w:name w:val="6A26CA75FEBC4568A3E3A5834EFA7829"/>
  </w:style>
  <w:style w:type="paragraph" w:customStyle="1" w:styleId="39A8BBFB2662404C91D41A44AE39470B">
    <w:name w:val="39A8BBFB2662404C91D41A44AE39470B"/>
  </w:style>
  <w:style w:type="paragraph" w:customStyle="1" w:styleId="4901A74D437D4A3894C25F086137BAA4">
    <w:name w:val="4901A74D437D4A3894C25F086137BAA4"/>
  </w:style>
  <w:style w:type="paragraph" w:customStyle="1" w:styleId="D0C9E1EC077D4844A6243F2F3D7E1FF3">
    <w:name w:val="D0C9E1EC077D4844A6243F2F3D7E1FF3"/>
  </w:style>
  <w:style w:type="paragraph" w:customStyle="1" w:styleId="806FCAE1CA794A28B45D87E4F1356290">
    <w:name w:val="806FCAE1CA794A28B45D87E4F1356290"/>
  </w:style>
  <w:style w:type="paragraph" w:customStyle="1" w:styleId="465102F1FA8B4B5686FB86099A5CA610">
    <w:name w:val="465102F1FA8B4B5686FB86099A5CA610"/>
  </w:style>
  <w:style w:type="paragraph" w:customStyle="1" w:styleId="B6CBF5780E3347BFAE69D0C08E0343ED">
    <w:name w:val="B6CBF5780E3347BFAE69D0C08E0343ED"/>
  </w:style>
  <w:style w:type="paragraph" w:customStyle="1" w:styleId="35458EF657EB4960BDA6E51A727B3BDC">
    <w:name w:val="35458EF657EB4960BDA6E51A727B3BDC"/>
    <w:rsid w:val="00334B5A"/>
  </w:style>
  <w:style w:type="paragraph" w:customStyle="1" w:styleId="E53DE1F133A84A0CADDBF58FFFDD9A55">
    <w:name w:val="E53DE1F133A84A0CADDBF58FFFDD9A55"/>
    <w:rsid w:val="00334B5A"/>
  </w:style>
  <w:style w:type="paragraph" w:customStyle="1" w:styleId="0E0CEC7B882B48F2BA26248864DEB668">
    <w:name w:val="0E0CEC7B882B48F2BA26248864DEB668"/>
    <w:rsid w:val="00334B5A"/>
  </w:style>
  <w:style w:type="paragraph" w:customStyle="1" w:styleId="581C8F8521B4426680274839951FF888">
    <w:name w:val="581C8F8521B4426680274839951FF888"/>
    <w:rsid w:val="00334B5A"/>
  </w:style>
  <w:style w:type="paragraph" w:customStyle="1" w:styleId="BB187D98177342F1A57E8FA0D4EF15E2">
    <w:name w:val="BB187D98177342F1A57E8FA0D4EF15E2"/>
    <w:rsid w:val="00334B5A"/>
  </w:style>
  <w:style w:type="paragraph" w:customStyle="1" w:styleId="D8E8C33C2800463BB39F2C6A6736A78F">
    <w:name w:val="D8E8C33C2800463BB39F2C6A6736A78F"/>
    <w:rsid w:val="00334B5A"/>
  </w:style>
  <w:style w:type="paragraph" w:customStyle="1" w:styleId="BBE69137E5B54D3F986BAFA0003FC6E9">
    <w:name w:val="BBE69137E5B54D3F986BAFA0003FC6E9"/>
    <w:rsid w:val="00334B5A"/>
  </w:style>
  <w:style w:type="paragraph" w:customStyle="1" w:styleId="1BA59DB2567342B4B345363BE7A4D439">
    <w:name w:val="1BA59DB2567342B4B345363BE7A4D439"/>
    <w:rsid w:val="00334B5A"/>
  </w:style>
  <w:style w:type="paragraph" w:customStyle="1" w:styleId="CBA98F352A5F40B89E30F954EC6019BC">
    <w:name w:val="CBA98F352A5F40B89E30F954EC6019BC"/>
    <w:rsid w:val="00334B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40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Shereece Victor</dc:creator>
  <cp:keywords/>
  <dc:description/>
  <cp:lastModifiedBy>Alex Victor</cp:lastModifiedBy>
  <cp:revision>2</cp:revision>
  <dcterms:created xsi:type="dcterms:W3CDTF">2019-01-17T06:10:00Z</dcterms:created>
  <dcterms:modified xsi:type="dcterms:W3CDTF">2019-02-05T06:05:00Z</dcterms:modified>
  <cp:version/>
</cp:coreProperties>
</file>